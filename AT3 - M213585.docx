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2089452"/>
        <w:docPartObj>
          <w:docPartGallery w:val="Cover Pages"/>
          <w:docPartUnique/>
        </w:docPartObj>
      </w:sdtPr>
      <w:sdtEndPr/>
      <w:sdtContent>
        <w:p w14:paraId="7F320002" w14:textId="77777777" w:rsidR="00284149" w:rsidRDefault="00284149">
          <w:r>
            <w:rPr>
              <w:noProof/>
              <w:lang w:eastAsia="en-AU"/>
            </w:rPr>
            <mc:AlternateContent>
              <mc:Choice Requires="wpg">
                <w:drawing>
                  <wp:anchor distT="0" distB="0" distL="114300" distR="114300" simplePos="0" relativeHeight="251662336" behindDoc="0" locked="0" layoutInCell="1" allowOverlap="1" wp14:anchorId="6A167B4B" wp14:editId="7B84DF1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12F9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33702078" wp14:editId="6F9A79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C2B9D51" w14:textId="77777777" w:rsidR="00284149" w:rsidRDefault="00284149">
                                    <w:pPr>
                                      <w:pStyle w:val="NoSpacing"/>
                                      <w:jc w:val="right"/>
                                      <w:rPr>
                                        <w:color w:val="595959" w:themeColor="text1" w:themeTint="A6"/>
                                        <w:sz w:val="28"/>
                                        <w:szCs w:val="28"/>
                                      </w:rPr>
                                    </w:pPr>
                                    <w:r>
                                      <w:rPr>
                                        <w:color w:val="595959" w:themeColor="text1" w:themeTint="A6"/>
                                        <w:sz w:val="28"/>
                                        <w:szCs w:val="28"/>
                                      </w:rPr>
                                      <w:t>Liam Saxon</w:t>
                                    </w:r>
                                  </w:p>
                                </w:sdtContent>
                              </w:sdt>
                              <w:p w14:paraId="003EF616" w14:textId="77777777" w:rsidR="00284149" w:rsidRDefault="00B934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84149">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0207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C2B9D51" w14:textId="77777777" w:rsidR="00284149" w:rsidRDefault="00284149">
                              <w:pPr>
                                <w:pStyle w:val="NoSpacing"/>
                                <w:jc w:val="right"/>
                                <w:rPr>
                                  <w:color w:val="595959" w:themeColor="text1" w:themeTint="A6"/>
                                  <w:sz w:val="28"/>
                                  <w:szCs w:val="28"/>
                                </w:rPr>
                              </w:pPr>
                              <w:r>
                                <w:rPr>
                                  <w:color w:val="595959" w:themeColor="text1" w:themeTint="A6"/>
                                  <w:sz w:val="28"/>
                                  <w:szCs w:val="28"/>
                                </w:rPr>
                                <w:t>Liam Saxon</w:t>
                              </w:r>
                            </w:p>
                          </w:sdtContent>
                        </w:sdt>
                        <w:p w14:paraId="003EF616" w14:textId="77777777" w:rsidR="00284149" w:rsidRDefault="00B934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84149">
                                <w:rPr>
                                  <w:color w:val="595959" w:themeColor="text1" w:themeTint="A6"/>
                                  <w:sz w:val="18"/>
                                  <w:szCs w:val="18"/>
                                </w:rPr>
                                <w:t>[Email address]</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14:anchorId="1438EDC2" wp14:editId="6705DE0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353E3" w14:textId="77777777" w:rsidR="00284149" w:rsidRDefault="0028414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38EDC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44353E3" w14:textId="77777777" w:rsidR="00284149" w:rsidRDefault="00284149">
                          <w:pPr>
                            <w:pStyle w:val="NoSpacing"/>
                            <w:jc w:val="right"/>
                            <w:rPr>
                              <w:color w:val="595959" w:themeColor="text1" w:themeTint="A6"/>
                              <w:sz w:val="20"/>
                              <w:szCs w:val="20"/>
                            </w:rPr>
                          </w:pP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672489DD" wp14:editId="7FC9C7C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F9BB2" w14:textId="33CEFFF9" w:rsidR="00284149" w:rsidRDefault="00B93406" w:rsidP="001C242C">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242C">
                                      <w:rPr>
                                        <w:caps/>
                                        <w:color w:val="5B9BD5" w:themeColor="accent1"/>
                                        <w:sz w:val="64"/>
                                        <w:szCs w:val="64"/>
                                      </w:rPr>
                                      <w:t>AT</w:t>
                                    </w:r>
                                    <w:r w:rsidR="00956F28">
                                      <w:rPr>
                                        <w:caps/>
                                        <w:color w:val="5B9BD5" w:themeColor="accent1"/>
                                        <w:sz w:val="64"/>
                                        <w:szCs w:val="64"/>
                                      </w:rPr>
                                      <w:t>3</w:t>
                                    </w:r>
                                    <w:r w:rsidR="007D5BE9">
                                      <w:rPr>
                                        <w:caps/>
                                        <w:color w:val="5B9BD5" w:themeColor="accent1"/>
                                        <w:sz w:val="64"/>
                                        <w:szCs w:val="64"/>
                                      </w:rPr>
                                      <w:t>-</w:t>
                                    </w:r>
                                    <w:r w:rsidR="00657AD9">
                                      <w:rPr>
                                        <w:caps/>
                                        <w:color w:val="5B9BD5" w:themeColor="accent1"/>
                                        <w:sz w:val="64"/>
                                        <w:szCs w:val="64"/>
                                      </w:rPr>
                                      <w:t>Java III</w:t>
                                    </w:r>
                                  </w:sdtContent>
                                </w:sdt>
                              </w:p>
                              <w:p w14:paraId="7744DBF2" w14:textId="77777777" w:rsidR="00284149" w:rsidRDefault="00284149">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2489D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43F9BB2" w14:textId="33CEFFF9" w:rsidR="00284149" w:rsidRDefault="00B93406" w:rsidP="001C242C">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242C">
                                <w:rPr>
                                  <w:caps/>
                                  <w:color w:val="5B9BD5" w:themeColor="accent1"/>
                                  <w:sz w:val="64"/>
                                  <w:szCs w:val="64"/>
                                </w:rPr>
                                <w:t>AT</w:t>
                              </w:r>
                              <w:r w:rsidR="00956F28">
                                <w:rPr>
                                  <w:caps/>
                                  <w:color w:val="5B9BD5" w:themeColor="accent1"/>
                                  <w:sz w:val="64"/>
                                  <w:szCs w:val="64"/>
                                </w:rPr>
                                <w:t>3</w:t>
                              </w:r>
                              <w:r w:rsidR="007D5BE9">
                                <w:rPr>
                                  <w:caps/>
                                  <w:color w:val="5B9BD5" w:themeColor="accent1"/>
                                  <w:sz w:val="64"/>
                                  <w:szCs w:val="64"/>
                                </w:rPr>
                                <w:t>-</w:t>
                              </w:r>
                              <w:r w:rsidR="00657AD9">
                                <w:rPr>
                                  <w:caps/>
                                  <w:color w:val="5B9BD5" w:themeColor="accent1"/>
                                  <w:sz w:val="64"/>
                                  <w:szCs w:val="64"/>
                                </w:rPr>
                                <w:t>Java III</w:t>
                              </w:r>
                            </w:sdtContent>
                          </w:sdt>
                        </w:p>
                        <w:p w14:paraId="7744DBF2" w14:textId="77777777" w:rsidR="00284149" w:rsidRDefault="00284149">
                          <w:pPr>
                            <w:jc w:val="right"/>
                            <w:rPr>
                              <w:smallCaps/>
                              <w:color w:val="404040" w:themeColor="text1" w:themeTint="BF"/>
                              <w:sz w:val="36"/>
                              <w:szCs w:val="36"/>
                            </w:rPr>
                          </w:pPr>
                        </w:p>
                      </w:txbxContent>
                    </v:textbox>
                    <w10:wrap type="square" anchorx="page" anchory="page"/>
                  </v:shape>
                </w:pict>
              </mc:Fallback>
            </mc:AlternateContent>
          </w:r>
        </w:p>
        <w:p w14:paraId="3C375565" w14:textId="77777777" w:rsidR="00284149" w:rsidRDefault="00284149">
          <w:r>
            <w:br w:type="page"/>
          </w:r>
        </w:p>
      </w:sdtContent>
    </w:sdt>
    <w:sdt>
      <w:sdtPr>
        <w:rPr>
          <w:rFonts w:asciiTheme="minorHAnsi" w:eastAsiaTheme="minorHAnsi" w:hAnsiTheme="minorHAnsi" w:cstheme="minorBidi"/>
          <w:color w:val="auto"/>
          <w:sz w:val="22"/>
          <w:szCs w:val="22"/>
          <w:lang w:val="en-AU"/>
        </w:rPr>
        <w:id w:val="-196167705"/>
        <w:docPartObj>
          <w:docPartGallery w:val="Table of Contents"/>
          <w:docPartUnique/>
        </w:docPartObj>
      </w:sdtPr>
      <w:sdtEndPr>
        <w:rPr>
          <w:rFonts w:eastAsia="MS Mincho"/>
          <w:b/>
          <w:bCs/>
          <w:noProof/>
        </w:rPr>
      </w:sdtEndPr>
      <w:sdtContent>
        <w:p w14:paraId="31D3E985" w14:textId="77777777" w:rsidR="00284149" w:rsidRPr="00284149" w:rsidRDefault="00284149">
          <w:pPr>
            <w:pStyle w:val="TOCHeading"/>
            <w:rPr>
              <w:color w:val="auto"/>
            </w:rPr>
          </w:pPr>
          <w:r w:rsidRPr="00284149">
            <w:rPr>
              <w:color w:val="auto"/>
            </w:rPr>
            <w:t>Table of Contents</w:t>
          </w:r>
        </w:p>
        <w:p w14:paraId="1D5076A7" w14:textId="70FA898A" w:rsidR="007E2E7D" w:rsidRDefault="005603A8">
          <w:pPr>
            <w:pStyle w:val="TOC1"/>
            <w:tabs>
              <w:tab w:val="right" w:leader="dot" w:pos="9628"/>
            </w:tabs>
            <w:rPr>
              <w:rFonts w:eastAsiaTheme="minorEastAsia"/>
              <w:noProof/>
              <w:lang w:eastAsia="ja-JP"/>
            </w:rPr>
          </w:pPr>
          <w:r>
            <w:fldChar w:fldCharType="begin"/>
          </w:r>
          <w:r>
            <w:instrText xml:space="preserve"> TOC \o "1-3" \h \z \u </w:instrText>
          </w:r>
          <w:r>
            <w:fldChar w:fldCharType="separate"/>
          </w:r>
          <w:hyperlink w:anchor="_Toc40867286" w:history="1">
            <w:r w:rsidR="007E2E7D" w:rsidRPr="00BB52F5">
              <w:rPr>
                <w:rStyle w:val="Hyperlink"/>
                <w:noProof/>
              </w:rPr>
              <w:t>What data structures are you using?</w:t>
            </w:r>
            <w:r w:rsidR="007E2E7D">
              <w:rPr>
                <w:noProof/>
                <w:webHidden/>
              </w:rPr>
              <w:tab/>
            </w:r>
            <w:r w:rsidR="007E2E7D">
              <w:rPr>
                <w:noProof/>
                <w:webHidden/>
              </w:rPr>
              <w:fldChar w:fldCharType="begin"/>
            </w:r>
            <w:r w:rsidR="007E2E7D">
              <w:rPr>
                <w:noProof/>
                <w:webHidden/>
              </w:rPr>
              <w:instrText xml:space="preserve"> PAGEREF _Toc40867286 \h </w:instrText>
            </w:r>
            <w:r w:rsidR="007E2E7D">
              <w:rPr>
                <w:noProof/>
                <w:webHidden/>
              </w:rPr>
            </w:r>
            <w:r w:rsidR="007E2E7D">
              <w:rPr>
                <w:noProof/>
                <w:webHidden/>
              </w:rPr>
              <w:fldChar w:fldCharType="separate"/>
            </w:r>
            <w:r w:rsidR="007E2E7D">
              <w:rPr>
                <w:noProof/>
                <w:webHidden/>
              </w:rPr>
              <w:t>2</w:t>
            </w:r>
            <w:r w:rsidR="007E2E7D">
              <w:rPr>
                <w:noProof/>
                <w:webHidden/>
              </w:rPr>
              <w:fldChar w:fldCharType="end"/>
            </w:r>
          </w:hyperlink>
        </w:p>
        <w:p w14:paraId="32E4B8BD" w14:textId="71353B4A" w:rsidR="007E2E7D" w:rsidRDefault="00B93406">
          <w:pPr>
            <w:pStyle w:val="TOC1"/>
            <w:tabs>
              <w:tab w:val="right" w:leader="dot" w:pos="9628"/>
            </w:tabs>
            <w:rPr>
              <w:rFonts w:eastAsiaTheme="minorEastAsia"/>
              <w:noProof/>
              <w:lang w:eastAsia="ja-JP"/>
            </w:rPr>
          </w:pPr>
          <w:hyperlink w:anchor="_Toc40867287" w:history="1">
            <w:r w:rsidR="007E2E7D" w:rsidRPr="00BB52F5">
              <w:rPr>
                <w:rStyle w:val="Hyperlink"/>
                <w:noProof/>
              </w:rPr>
              <w:t>Where are you using hashing techniques?</w:t>
            </w:r>
            <w:r w:rsidR="007E2E7D">
              <w:rPr>
                <w:noProof/>
                <w:webHidden/>
              </w:rPr>
              <w:tab/>
            </w:r>
            <w:r w:rsidR="007E2E7D">
              <w:rPr>
                <w:noProof/>
                <w:webHidden/>
              </w:rPr>
              <w:fldChar w:fldCharType="begin"/>
            </w:r>
            <w:r w:rsidR="007E2E7D">
              <w:rPr>
                <w:noProof/>
                <w:webHidden/>
              </w:rPr>
              <w:instrText xml:space="preserve"> PAGEREF _Toc40867287 \h </w:instrText>
            </w:r>
            <w:r w:rsidR="007E2E7D">
              <w:rPr>
                <w:noProof/>
                <w:webHidden/>
              </w:rPr>
            </w:r>
            <w:r w:rsidR="007E2E7D">
              <w:rPr>
                <w:noProof/>
                <w:webHidden/>
              </w:rPr>
              <w:fldChar w:fldCharType="separate"/>
            </w:r>
            <w:r w:rsidR="007E2E7D">
              <w:rPr>
                <w:noProof/>
                <w:webHidden/>
              </w:rPr>
              <w:t>2</w:t>
            </w:r>
            <w:r w:rsidR="007E2E7D">
              <w:rPr>
                <w:noProof/>
                <w:webHidden/>
              </w:rPr>
              <w:fldChar w:fldCharType="end"/>
            </w:r>
          </w:hyperlink>
        </w:p>
        <w:p w14:paraId="0B8FFCDC" w14:textId="763186FF" w:rsidR="007E2E7D" w:rsidRDefault="00B93406">
          <w:pPr>
            <w:pStyle w:val="TOC1"/>
            <w:tabs>
              <w:tab w:val="right" w:leader="dot" w:pos="9628"/>
            </w:tabs>
            <w:rPr>
              <w:rFonts w:eastAsiaTheme="minorEastAsia"/>
              <w:noProof/>
              <w:lang w:eastAsia="ja-JP"/>
            </w:rPr>
          </w:pPr>
          <w:hyperlink w:anchor="_Toc40867288" w:history="1">
            <w:r w:rsidR="007E2E7D" w:rsidRPr="00BB52F5">
              <w:rPr>
                <w:rStyle w:val="Hyperlink"/>
                <w:noProof/>
              </w:rPr>
              <w:t>What sorting algorithm are you using how this is different from selection</w:t>
            </w:r>
            <w:r w:rsidR="007E2E7D">
              <w:rPr>
                <w:noProof/>
                <w:webHidden/>
              </w:rPr>
              <w:tab/>
            </w:r>
            <w:r w:rsidR="007E2E7D">
              <w:rPr>
                <w:noProof/>
                <w:webHidden/>
              </w:rPr>
              <w:fldChar w:fldCharType="begin"/>
            </w:r>
            <w:r w:rsidR="007E2E7D">
              <w:rPr>
                <w:noProof/>
                <w:webHidden/>
              </w:rPr>
              <w:instrText xml:space="preserve"> PAGEREF _Toc40867288 \h </w:instrText>
            </w:r>
            <w:r w:rsidR="007E2E7D">
              <w:rPr>
                <w:noProof/>
                <w:webHidden/>
              </w:rPr>
            </w:r>
            <w:r w:rsidR="007E2E7D">
              <w:rPr>
                <w:noProof/>
                <w:webHidden/>
              </w:rPr>
              <w:fldChar w:fldCharType="separate"/>
            </w:r>
            <w:r w:rsidR="007E2E7D">
              <w:rPr>
                <w:noProof/>
                <w:webHidden/>
              </w:rPr>
              <w:t>2</w:t>
            </w:r>
            <w:r w:rsidR="007E2E7D">
              <w:rPr>
                <w:noProof/>
                <w:webHidden/>
              </w:rPr>
              <w:fldChar w:fldCharType="end"/>
            </w:r>
          </w:hyperlink>
        </w:p>
        <w:p w14:paraId="2DE4415D" w14:textId="1E68FE2A" w:rsidR="007E2E7D" w:rsidRDefault="00B93406">
          <w:pPr>
            <w:pStyle w:val="TOC1"/>
            <w:tabs>
              <w:tab w:val="right" w:leader="dot" w:pos="9628"/>
            </w:tabs>
            <w:rPr>
              <w:rFonts w:eastAsiaTheme="minorEastAsia"/>
              <w:noProof/>
              <w:lang w:eastAsia="ja-JP"/>
            </w:rPr>
          </w:pPr>
          <w:hyperlink w:anchor="_Toc40867289" w:history="1">
            <w:r w:rsidR="007E2E7D" w:rsidRPr="00BB52F5">
              <w:rPr>
                <w:rStyle w:val="Hyperlink"/>
                <w:noProof/>
              </w:rPr>
              <w:t>and bubble sort?</w:t>
            </w:r>
            <w:r w:rsidR="007E2E7D">
              <w:rPr>
                <w:noProof/>
                <w:webHidden/>
              </w:rPr>
              <w:tab/>
            </w:r>
            <w:r w:rsidR="007E2E7D">
              <w:rPr>
                <w:noProof/>
                <w:webHidden/>
              </w:rPr>
              <w:fldChar w:fldCharType="begin"/>
            </w:r>
            <w:r w:rsidR="007E2E7D">
              <w:rPr>
                <w:noProof/>
                <w:webHidden/>
              </w:rPr>
              <w:instrText xml:space="preserve"> PAGEREF _Toc40867289 \h </w:instrText>
            </w:r>
            <w:r w:rsidR="007E2E7D">
              <w:rPr>
                <w:noProof/>
                <w:webHidden/>
              </w:rPr>
            </w:r>
            <w:r w:rsidR="007E2E7D">
              <w:rPr>
                <w:noProof/>
                <w:webHidden/>
              </w:rPr>
              <w:fldChar w:fldCharType="separate"/>
            </w:r>
            <w:r w:rsidR="007E2E7D">
              <w:rPr>
                <w:noProof/>
                <w:webHidden/>
              </w:rPr>
              <w:t>2</w:t>
            </w:r>
            <w:r w:rsidR="007E2E7D">
              <w:rPr>
                <w:noProof/>
                <w:webHidden/>
              </w:rPr>
              <w:fldChar w:fldCharType="end"/>
            </w:r>
          </w:hyperlink>
        </w:p>
        <w:p w14:paraId="28AC6487" w14:textId="43A67E9A" w:rsidR="007E2E7D" w:rsidRDefault="00B93406">
          <w:pPr>
            <w:pStyle w:val="TOC1"/>
            <w:tabs>
              <w:tab w:val="right" w:leader="dot" w:pos="9628"/>
            </w:tabs>
            <w:rPr>
              <w:rFonts w:eastAsiaTheme="minorEastAsia"/>
              <w:noProof/>
              <w:lang w:eastAsia="ja-JP"/>
            </w:rPr>
          </w:pPr>
          <w:hyperlink w:anchor="_Toc40867290" w:history="1">
            <w:r w:rsidR="007E2E7D" w:rsidRPr="00BB52F5">
              <w:rPr>
                <w:rStyle w:val="Hyperlink"/>
                <w:noProof/>
              </w:rPr>
              <w:t>What search technique are you using?</w:t>
            </w:r>
            <w:r w:rsidR="007E2E7D">
              <w:rPr>
                <w:noProof/>
                <w:webHidden/>
              </w:rPr>
              <w:tab/>
            </w:r>
            <w:r w:rsidR="007E2E7D">
              <w:rPr>
                <w:noProof/>
                <w:webHidden/>
              </w:rPr>
              <w:fldChar w:fldCharType="begin"/>
            </w:r>
            <w:r w:rsidR="007E2E7D">
              <w:rPr>
                <w:noProof/>
                <w:webHidden/>
              </w:rPr>
              <w:instrText xml:space="preserve"> PAGEREF _Toc40867290 \h </w:instrText>
            </w:r>
            <w:r w:rsidR="007E2E7D">
              <w:rPr>
                <w:noProof/>
                <w:webHidden/>
              </w:rPr>
            </w:r>
            <w:r w:rsidR="007E2E7D">
              <w:rPr>
                <w:noProof/>
                <w:webHidden/>
              </w:rPr>
              <w:fldChar w:fldCharType="separate"/>
            </w:r>
            <w:r w:rsidR="007E2E7D">
              <w:rPr>
                <w:noProof/>
                <w:webHidden/>
              </w:rPr>
              <w:t>2</w:t>
            </w:r>
            <w:r w:rsidR="007E2E7D">
              <w:rPr>
                <w:noProof/>
                <w:webHidden/>
              </w:rPr>
              <w:fldChar w:fldCharType="end"/>
            </w:r>
          </w:hyperlink>
        </w:p>
        <w:p w14:paraId="78995D6A" w14:textId="316E4A0C" w:rsidR="007E2E7D" w:rsidRDefault="00B93406">
          <w:pPr>
            <w:pStyle w:val="TOC1"/>
            <w:tabs>
              <w:tab w:val="right" w:leader="dot" w:pos="9628"/>
            </w:tabs>
            <w:rPr>
              <w:rFonts w:eastAsiaTheme="minorEastAsia"/>
              <w:noProof/>
              <w:lang w:eastAsia="ja-JP"/>
            </w:rPr>
          </w:pPr>
          <w:hyperlink w:anchor="_Toc40867291" w:history="1">
            <w:r w:rsidR="007E2E7D" w:rsidRPr="00BB52F5">
              <w:rPr>
                <w:rStyle w:val="Hyperlink"/>
                <w:noProof/>
              </w:rPr>
              <w:t>What third party libraries are you using?</w:t>
            </w:r>
            <w:r w:rsidR="007E2E7D">
              <w:rPr>
                <w:noProof/>
                <w:webHidden/>
              </w:rPr>
              <w:tab/>
            </w:r>
            <w:r w:rsidR="007E2E7D">
              <w:rPr>
                <w:noProof/>
                <w:webHidden/>
              </w:rPr>
              <w:fldChar w:fldCharType="begin"/>
            </w:r>
            <w:r w:rsidR="007E2E7D">
              <w:rPr>
                <w:noProof/>
                <w:webHidden/>
              </w:rPr>
              <w:instrText xml:space="preserve"> PAGEREF _Toc40867291 \h </w:instrText>
            </w:r>
            <w:r w:rsidR="007E2E7D">
              <w:rPr>
                <w:noProof/>
                <w:webHidden/>
              </w:rPr>
            </w:r>
            <w:r w:rsidR="007E2E7D">
              <w:rPr>
                <w:noProof/>
                <w:webHidden/>
              </w:rPr>
              <w:fldChar w:fldCharType="separate"/>
            </w:r>
            <w:r w:rsidR="007E2E7D">
              <w:rPr>
                <w:noProof/>
                <w:webHidden/>
              </w:rPr>
              <w:t>2</w:t>
            </w:r>
            <w:r w:rsidR="007E2E7D">
              <w:rPr>
                <w:noProof/>
                <w:webHidden/>
              </w:rPr>
              <w:fldChar w:fldCharType="end"/>
            </w:r>
          </w:hyperlink>
        </w:p>
        <w:p w14:paraId="2EA1AB90" w14:textId="3B17AFFD" w:rsidR="007E2E7D" w:rsidRDefault="00B93406">
          <w:pPr>
            <w:pStyle w:val="TOC1"/>
            <w:tabs>
              <w:tab w:val="right" w:leader="dot" w:pos="9628"/>
            </w:tabs>
            <w:rPr>
              <w:rFonts w:eastAsiaTheme="minorEastAsia"/>
              <w:noProof/>
              <w:lang w:eastAsia="ja-JP"/>
            </w:rPr>
          </w:pPr>
          <w:hyperlink w:anchor="_Toc40867292" w:history="1">
            <w:r w:rsidR="007E2E7D" w:rsidRPr="00BB52F5">
              <w:rPr>
                <w:rStyle w:val="Hyperlink"/>
                <w:noProof/>
              </w:rPr>
              <w:t>Where can I find the documentation for this?</w:t>
            </w:r>
            <w:r w:rsidR="007E2E7D">
              <w:rPr>
                <w:noProof/>
                <w:webHidden/>
              </w:rPr>
              <w:tab/>
            </w:r>
            <w:r w:rsidR="007E2E7D">
              <w:rPr>
                <w:noProof/>
                <w:webHidden/>
              </w:rPr>
              <w:fldChar w:fldCharType="begin"/>
            </w:r>
            <w:r w:rsidR="007E2E7D">
              <w:rPr>
                <w:noProof/>
                <w:webHidden/>
              </w:rPr>
              <w:instrText xml:space="preserve"> PAGEREF _Toc40867292 \h </w:instrText>
            </w:r>
            <w:r w:rsidR="007E2E7D">
              <w:rPr>
                <w:noProof/>
                <w:webHidden/>
              </w:rPr>
            </w:r>
            <w:r w:rsidR="007E2E7D">
              <w:rPr>
                <w:noProof/>
                <w:webHidden/>
              </w:rPr>
              <w:fldChar w:fldCharType="separate"/>
            </w:r>
            <w:r w:rsidR="007E2E7D">
              <w:rPr>
                <w:noProof/>
                <w:webHidden/>
              </w:rPr>
              <w:t>2</w:t>
            </w:r>
            <w:r w:rsidR="007E2E7D">
              <w:rPr>
                <w:noProof/>
                <w:webHidden/>
              </w:rPr>
              <w:fldChar w:fldCharType="end"/>
            </w:r>
          </w:hyperlink>
        </w:p>
        <w:p w14:paraId="0B3F7720" w14:textId="519C177F" w:rsidR="007E2E7D" w:rsidRDefault="00B93406">
          <w:pPr>
            <w:pStyle w:val="TOC1"/>
            <w:tabs>
              <w:tab w:val="right" w:leader="dot" w:pos="9628"/>
            </w:tabs>
            <w:rPr>
              <w:rFonts w:eastAsiaTheme="minorEastAsia"/>
              <w:noProof/>
              <w:lang w:eastAsia="ja-JP"/>
            </w:rPr>
          </w:pPr>
          <w:hyperlink w:anchor="_Toc40867293" w:history="1">
            <w:r w:rsidR="007E2E7D" w:rsidRPr="00BB52F5">
              <w:rPr>
                <w:rStyle w:val="Hyperlink"/>
                <w:noProof/>
              </w:rPr>
              <w:t>A mock-up of the GUI.</w:t>
            </w:r>
            <w:r w:rsidR="007E2E7D">
              <w:rPr>
                <w:noProof/>
                <w:webHidden/>
              </w:rPr>
              <w:tab/>
            </w:r>
            <w:r w:rsidR="007E2E7D">
              <w:rPr>
                <w:noProof/>
                <w:webHidden/>
              </w:rPr>
              <w:fldChar w:fldCharType="begin"/>
            </w:r>
            <w:r w:rsidR="007E2E7D">
              <w:rPr>
                <w:noProof/>
                <w:webHidden/>
              </w:rPr>
              <w:instrText xml:space="preserve"> PAGEREF _Toc40867293 \h </w:instrText>
            </w:r>
            <w:r w:rsidR="007E2E7D">
              <w:rPr>
                <w:noProof/>
                <w:webHidden/>
              </w:rPr>
            </w:r>
            <w:r w:rsidR="007E2E7D">
              <w:rPr>
                <w:noProof/>
                <w:webHidden/>
              </w:rPr>
              <w:fldChar w:fldCharType="separate"/>
            </w:r>
            <w:r w:rsidR="007E2E7D">
              <w:rPr>
                <w:noProof/>
                <w:webHidden/>
              </w:rPr>
              <w:t>3</w:t>
            </w:r>
            <w:r w:rsidR="007E2E7D">
              <w:rPr>
                <w:noProof/>
                <w:webHidden/>
              </w:rPr>
              <w:fldChar w:fldCharType="end"/>
            </w:r>
          </w:hyperlink>
        </w:p>
        <w:p w14:paraId="1CC9C8DD" w14:textId="65B3A641" w:rsidR="007E2E7D" w:rsidRDefault="00B93406">
          <w:pPr>
            <w:pStyle w:val="TOC1"/>
            <w:tabs>
              <w:tab w:val="right" w:leader="dot" w:pos="9628"/>
            </w:tabs>
            <w:rPr>
              <w:rFonts w:eastAsiaTheme="minorEastAsia"/>
              <w:noProof/>
              <w:lang w:eastAsia="ja-JP"/>
            </w:rPr>
          </w:pPr>
          <w:hyperlink w:anchor="_Toc40867294" w:history="1">
            <w:r w:rsidR="007E2E7D" w:rsidRPr="00BB52F5">
              <w:rPr>
                <w:rStyle w:val="Hyperlink"/>
                <w:noProof/>
              </w:rPr>
              <w:t>What source control are you using?</w:t>
            </w:r>
            <w:r w:rsidR="007E2E7D">
              <w:rPr>
                <w:noProof/>
                <w:webHidden/>
              </w:rPr>
              <w:tab/>
            </w:r>
            <w:r w:rsidR="007E2E7D">
              <w:rPr>
                <w:noProof/>
                <w:webHidden/>
              </w:rPr>
              <w:fldChar w:fldCharType="begin"/>
            </w:r>
            <w:r w:rsidR="007E2E7D">
              <w:rPr>
                <w:noProof/>
                <w:webHidden/>
              </w:rPr>
              <w:instrText xml:space="preserve"> PAGEREF _Toc40867294 \h </w:instrText>
            </w:r>
            <w:r w:rsidR="007E2E7D">
              <w:rPr>
                <w:noProof/>
                <w:webHidden/>
              </w:rPr>
            </w:r>
            <w:r w:rsidR="007E2E7D">
              <w:rPr>
                <w:noProof/>
                <w:webHidden/>
              </w:rPr>
              <w:fldChar w:fldCharType="separate"/>
            </w:r>
            <w:r w:rsidR="007E2E7D">
              <w:rPr>
                <w:noProof/>
                <w:webHidden/>
              </w:rPr>
              <w:t>3</w:t>
            </w:r>
            <w:r w:rsidR="007E2E7D">
              <w:rPr>
                <w:noProof/>
                <w:webHidden/>
              </w:rPr>
              <w:fldChar w:fldCharType="end"/>
            </w:r>
          </w:hyperlink>
        </w:p>
        <w:p w14:paraId="042B8FA5" w14:textId="5E24061A" w:rsidR="007E2E7D" w:rsidRDefault="00B93406">
          <w:pPr>
            <w:pStyle w:val="TOC1"/>
            <w:tabs>
              <w:tab w:val="right" w:leader="dot" w:pos="9628"/>
            </w:tabs>
            <w:rPr>
              <w:rFonts w:eastAsiaTheme="minorEastAsia"/>
              <w:noProof/>
              <w:lang w:eastAsia="ja-JP"/>
            </w:rPr>
          </w:pPr>
          <w:hyperlink w:anchor="_Toc40867295" w:history="1">
            <w:r w:rsidR="007E2E7D" w:rsidRPr="00BB52F5">
              <w:rPr>
                <w:rStyle w:val="Hyperlink"/>
                <w:noProof/>
              </w:rPr>
              <w:t>What are your coding standards you are enforcing?</w:t>
            </w:r>
            <w:r w:rsidR="007E2E7D">
              <w:rPr>
                <w:noProof/>
                <w:webHidden/>
              </w:rPr>
              <w:tab/>
            </w:r>
            <w:r w:rsidR="007E2E7D">
              <w:rPr>
                <w:noProof/>
                <w:webHidden/>
              </w:rPr>
              <w:fldChar w:fldCharType="begin"/>
            </w:r>
            <w:r w:rsidR="007E2E7D">
              <w:rPr>
                <w:noProof/>
                <w:webHidden/>
              </w:rPr>
              <w:instrText xml:space="preserve"> PAGEREF _Toc40867295 \h </w:instrText>
            </w:r>
            <w:r w:rsidR="007E2E7D">
              <w:rPr>
                <w:noProof/>
                <w:webHidden/>
              </w:rPr>
            </w:r>
            <w:r w:rsidR="007E2E7D">
              <w:rPr>
                <w:noProof/>
                <w:webHidden/>
              </w:rPr>
              <w:fldChar w:fldCharType="separate"/>
            </w:r>
            <w:r w:rsidR="007E2E7D">
              <w:rPr>
                <w:noProof/>
                <w:webHidden/>
              </w:rPr>
              <w:t>3</w:t>
            </w:r>
            <w:r w:rsidR="007E2E7D">
              <w:rPr>
                <w:noProof/>
                <w:webHidden/>
              </w:rPr>
              <w:fldChar w:fldCharType="end"/>
            </w:r>
          </w:hyperlink>
        </w:p>
        <w:p w14:paraId="163259C0" w14:textId="4DC4C514" w:rsidR="007E2E7D" w:rsidRDefault="00B93406">
          <w:pPr>
            <w:pStyle w:val="TOC1"/>
            <w:tabs>
              <w:tab w:val="right" w:leader="dot" w:pos="9628"/>
            </w:tabs>
            <w:rPr>
              <w:rFonts w:eastAsiaTheme="minorEastAsia"/>
              <w:noProof/>
              <w:lang w:eastAsia="ja-JP"/>
            </w:rPr>
          </w:pPr>
          <w:hyperlink w:anchor="_Toc40867296" w:history="1">
            <w:r w:rsidR="007E2E7D" w:rsidRPr="00BB52F5">
              <w:rPr>
                <w:rStyle w:val="Hyperlink"/>
                <w:noProof/>
              </w:rPr>
              <w:t>What tests are you going to run?</w:t>
            </w:r>
            <w:r w:rsidR="007E2E7D">
              <w:rPr>
                <w:noProof/>
                <w:webHidden/>
              </w:rPr>
              <w:tab/>
            </w:r>
            <w:r w:rsidR="007E2E7D">
              <w:rPr>
                <w:noProof/>
                <w:webHidden/>
              </w:rPr>
              <w:fldChar w:fldCharType="begin"/>
            </w:r>
            <w:r w:rsidR="007E2E7D">
              <w:rPr>
                <w:noProof/>
                <w:webHidden/>
              </w:rPr>
              <w:instrText xml:space="preserve"> PAGEREF _Toc40867296 \h </w:instrText>
            </w:r>
            <w:r w:rsidR="007E2E7D">
              <w:rPr>
                <w:noProof/>
                <w:webHidden/>
              </w:rPr>
            </w:r>
            <w:r w:rsidR="007E2E7D">
              <w:rPr>
                <w:noProof/>
                <w:webHidden/>
              </w:rPr>
              <w:fldChar w:fldCharType="separate"/>
            </w:r>
            <w:r w:rsidR="007E2E7D">
              <w:rPr>
                <w:noProof/>
                <w:webHidden/>
              </w:rPr>
              <w:t>3</w:t>
            </w:r>
            <w:r w:rsidR="007E2E7D">
              <w:rPr>
                <w:noProof/>
                <w:webHidden/>
              </w:rPr>
              <w:fldChar w:fldCharType="end"/>
            </w:r>
          </w:hyperlink>
        </w:p>
        <w:p w14:paraId="1222433E" w14:textId="3122C0F0" w:rsidR="00284149" w:rsidRDefault="005603A8">
          <w:r>
            <w:rPr>
              <w:b/>
              <w:bCs/>
              <w:noProof/>
              <w:lang w:val="en-US"/>
            </w:rPr>
            <w:fldChar w:fldCharType="end"/>
          </w:r>
        </w:p>
      </w:sdtContent>
    </w:sdt>
    <w:p w14:paraId="477A6555" w14:textId="77777777" w:rsidR="00284149" w:rsidRDefault="00284149">
      <w:pPr>
        <w:rPr>
          <w:rFonts w:asciiTheme="majorHAnsi" w:eastAsiaTheme="majorEastAsia" w:hAnsiTheme="majorHAnsi" w:cstheme="majorBidi"/>
          <w:b/>
          <w:sz w:val="32"/>
          <w:szCs w:val="32"/>
        </w:rPr>
      </w:pPr>
      <w:r>
        <w:br w:type="page"/>
      </w:r>
    </w:p>
    <w:p w14:paraId="5DDDD7C1" w14:textId="34EFBB26" w:rsidR="00657AD9" w:rsidRDefault="00657AD9" w:rsidP="00657AD9">
      <w:pPr>
        <w:pStyle w:val="Heading1"/>
        <w:numPr>
          <w:ilvl w:val="0"/>
          <w:numId w:val="0"/>
        </w:numPr>
        <w:ind w:left="432" w:hanging="432"/>
      </w:pPr>
      <w:r>
        <w:lastRenderedPageBreak/>
        <w:t>What am I making?</w:t>
      </w:r>
    </w:p>
    <w:p w14:paraId="6BEB7818" w14:textId="062B8FBD" w:rsidR="00657AD9" w:rsidRPr="00657AD9" w:rsidRDefault="00657AD9" w:rsidP="00657AD9">
      <w:r>
        <w:t>I will be going with the default media player with a few minor tweaks to the requirements. For instance, the Data structure I use will be a Doubly linked list instead of a binary tree.</w:t>
      </w:r>
    </w:p>
    <w:p w14:paraId="215EF215" w14:textId="19BA236F" w:rsidR="00956F28" w:rsidRDefault="00956F28" w:rsidP="000105CF">
      <w:pPr>
        <w:pStyle w:val="Heading1"/>
        <w:numPr>
          <w:ilvl w:val="0"/>
          <w:numId w:val="0"/>
        </w:numPr>
        <w:ind w:left="432" w:hanging="432"/>
      </w:pPr>
      <w:bookmarkStart w:id="0" w:name="_Toc40867286"/>
      <w:r>
        <w:t>What data structures are you using?</w:t>
      </w:r>
      <w:bookmarkEnd w:id="0"/>
    </w:p>
    <w:p w14:paraId="77F04850" w14:textId="661673BB" w:rsidR="00F2768C" w:rsidRDefault="004E2F29" w:rsidP="00F2768C">
      <w:pPr>
        <w:pStyle w:val="ListParagraph"/>
        <w:numPr>
          <w:ilvl w:val="0"/>
          <w:numId w:val="8"/>
        </w:numPr>
      </w:pPr>
      <w:r>
        <w:t xml:space="preserve">Doubly Linked </w:t>
      </w:r>
      <w:r w:rsidR="00F2768C">
        <w:t xml:space="preserve">lists </w:t>
      </w:r>
    </w:p>
    <w:p w14:paraId="0662B649" w14:textId="4517EB28" w:rsidR="00657AD9" w:rsidRDefault="00657AD9" w:rsidP="00657AD9">
      <w:pPr>
        <w:ind w:left="360"/>
      </w:pPr>
      <w:r>
        <w:t>The DLL will be used for storing the songs and the URL’s the URL will be where the song is located on the targeted machine. The DLL allows for traversal through the song list and removal or addition to the list with ease.</w:t>
      </w:r>
    </w:p>
    <w:p w14:paraId="56D1E1FD" w14:textId="54D07BAC" w:rsidR="001A715D" w:rsidRDefault="001A715D" w:rsidP="000105CF">
      <w:pPr>
        <w:pStyle w:val="Heading1"/>
        <w:numPr>
          <w:ilvl w:val="0"/>
          <w:numId w:val="0"/>
        </w:numPr>
        <w:ind w:left="432" w:hanging="432"/>
      </w:pPr>
      <w:bookmarkStart w:id="1" w:name="_Toc40867287"/>
      <w:r>
        <w:t>Where are you using hashing techniques?</w:t>
      </w:r>
      <w:bookmarkEnd w:id="1"/>
    </w:p>
    <w:p w14:paraId="5D255B4F" w14:textId="7E1BCC25" w:rsidR="00F2768C" w:rsidRPr="00F2768C" w:rsidRDefault="00F2768C" w:rsidP="00F2768C">
      <w:r>
        <w:t xml:space="preserve">I will have a login form where the user can provide a Username and password. The hashing will be used on the </w:t>
      </w:r>
      <w:r w:rsidR="00A93BF2">
        <w:t>user’s</w:t>
      </w:r>
      <w:r>
        <w:t xml:space="preserve"> password to ensure a level of security.</w:t>
      </w:r>
    </w:p>
    <w:p w14:paraId="48C66ED7" w14:textId="77777777" w:rsidR="005D31F9" w:rsidRDefault="00010A63" w:rsidP="005D31F9">
      <w:pPr>
        <w:pStyle w:val="Heading1"/>
        <w:numPr>
          <w:ilvl w:val="0"/>
          <w:numId w:val="0"/>
        </w:numPr>
        <w:ind w:left="432" w:hanging="432"/>
      </w:pPr>
      <w:bookmarkStart w:id="2" w:name="_Toc40867288"/>
      <w:r w:rsidRPr="00010A63">
        <w:t>What sorting algorithm are you using how this is different from selection</w:t>
      </w:r>
      <w:bookmarkEnd w:id="2"/>
      <w:r w:rsidRPr="00010A63">
        <w:t xml:space="preserve"> </w:t>
      </w:r>
    </w:p>
    <w:p w14:paraId="36315CBC" w14:textId="2DDE6B48" w:rsidR="00010A63" w:rsidRDefault="00010A63" w:rsidP="005D31F9">
      <w:pPr>
        <w:pStyle w:val="Heading1"/>
        <w:numPr>
          <w:ilvl w:val="0"/>
          <w:numId w:val="0"/>
        </w:numPr>
        <w:ind w:left="432" w:hanging="432"/>
      </w:pPr>
      <w:bookmarkStart w:id="3" w:name="_Toc40867289"/>
      <w:r w:rsidRPr="00010A63">
        <w:t>and bubble sort?</w:t>
      </w:r>
      <w:bookmarkEnd w:id="3"/>
    </w:p>
    <w:p w14:paraId="5FAFFE42" w14:textId="77777777" w:rsidR="00F2768C" w:rsidRDefault="00F2768C" w:rsidP="00010A63"/>
    <w:p w14:paraId="222C0D52" w14:textId="6500830A" w:rsidR="00010A63" w:rsidRDefault="001B1E5F" w:rsidP="00010A63">
      <w:r>
        <w:t>I will be using the Merge sort the major difference of this sort is the time complexity compared to the two mentioned above. Insertion and Bubble sort both have terrible time complexity’s, on average they both equal n^ 2.</w:t>
      </w:r>
    </w:p>
    <w:p w14:paraId="7A157586" w14:textId="6E85C71A" w:rsidR="001B1E5F" w:rsidRDefault="001B1E5F" w:rsidP="00010A63">
      <w:r>
        <w:t>Merge sort on its best, worst and average all even out at a lovely n*log(N)</w:t>
      </w:r>
      <w:r w:rsidR="009B1E95">
        <w:t>.</w:t>
      </w:r>
    </w:p>
    <w:p w14:paraId="37666F2D" w14:textId="55797F0B" w:rsidR="00010A63" w:rsidRDefault="00010A63" w:rsidP="000105CF">
      <w:pPr>
        <w:pStyle w:val="Heading1"/>
        <w:numPr>
          <w:ilvl w:val="0"/>
          <w:numId w:val="0"/>
        </w:numPr>
        <w:ind w:left="432" w:hanging="432"/>
      </w:pPr>
      <w:bookmarkStart w:id="4" w:name="_Toc40867290"/>
      <w:r w:rsidRPr="00010A63">
        <w:t>What search technique are you using?</w:t>
      </w:r>
      <w:bookmarkEnd w:id="4"/>
    </w:p>
    <w:p w14:paraId="310BA6F5" w14:textId="742C0101" w:rsidR="00010A63" w:rsidRDefault="009B1E95" w:rsidP="00010A63">
      <w:r>
        <w:t>I will be using a Binary Search for any results that need to be searched.</w:t>
      </w:r>
    </w:p>
    <w:p w14:paraId="4BFA24E2" w14:textId="7A4D49BC" w:rsidR="00010A63" w:rsidRDefault="00010A63" w:rsidP="000105CF">
      <w:pPr>
        <w:pStyle w:val="Heading1"/>
        <w:numPr>
          <w:ilvl w:val="0"/>
          <w:numId w:val="0"/>
        </w:numPr>
        <w:ind w:left="432" w:hanging="432"/>
      </w:pPr>
      <w:bookmarkStart w:id="5" w:name="_Toc40867291"/>
      <w:r w:rsidRPr="00010A63">
        <w:t>What third party libraries are you using?</w:t>
      </w:r>
      <w:bookmarkEnd w:id="5"/>
    </w:p>
    <w:p w14:paraId="7168A90B" w14:textId="47BBC3F0" w:rsidR="0055053B" w:rsidRDefault="0055053B" w:rsidP="00CA282D">
      <w:bookmarkStart w:id="6" w:name="_Toc40867292"/>
      <w:r>
        <w:t xml:space="preserve">I will be using </w:t>
      </w:r>
      <w:proofErr w:type="spellStart"/>
      <w:r>
        <w:t>Hamcrest</w:t>
      </w:r>
      <w:proofErr w:type="spellEnd"/>
      <w:r>
        <w:t>. It is a 3</w:t>
      </w:r>
      <w:r w:rsidRPr="0055053B">
        <w:rPr>
          <w:vertAlign w:val="superscript"/>
        </w:rPr>
        <w:t>rd</w:t>
      </w:r>
      <w:r>
        <w:t xml:space="preserve"> party library that allows for writing matcher objects allowing ‘match’ rules to be defined declaratively. This works in conjunction with Junit Testing.</w:t>
      </w:r>
    </w:p>
    <w:p w14:paraId="73AE6EF4" w14:textId="14C2E875" w:rsidR="0055053B" w:rsidRDefault="00B93406" w:rsidP="00CA282D">
      <w:pPr>
        <w:pStyle w:val="Heading1"/>
        <w:numPr>
          <w:ilvl w:val="0"/>
          <w:numId w:val="0"/>
        </w:numPr>
        <w:ind w:left="432" w:hanging="432"/>
        <w:rPr>
          <w:rStyle w:val="Hyperlink"/>
          <w:rFonts w:asciiTheme="minorHAnsi" w:eastAsia="MS Mincho" w:hAnsiTheme="minorHAnsi" w:cstheme="minorBidi"/>
          <w:b w:val="0"/>
          <w:sz w:val="22"/>
          <w:szCs w:val="22"/>
        </w:rPr>
      </w:pPr>
      <w:hyperlink r:id="rId10" w:history="1">
        <w:r w:rsidR="0055053B" w:rsidRPr="00E30282">
          <w:rPr>
            <w:rStyle w:val="Hyperlink"/>
            <w:rFonts w:asciiTheme="minorHAnsi" w:eastAsia="MS Mincho" w:hAnsiTheme="minorHAnsi" w:cstheme="minorBidi"/>
            <w:b w:val="0"/>
            <w:sz w:val="22"/>
            <w:szCs w:val="22"/>
          </w:rPr>
          <w:t>http://hamcrest.org/JavaHamcrest/</w:t>
        </w:r>
      </w:hyperlink>
    </w:p>
    <w:p w14:paraId="145C8734" w14:textId="3CBBA04C" w:rsidR="00B93406" w:rsidRDefault="00B93406" w:rsidP="00B93406"/>
    <w:p w14:paraId="05014540" w14:textId="3DB9B360" w:rsidR="00B93406" w:rsidRDefault="00B93406" w:rsidP="00B93406">
      <w:proofErr w:type="spellStart"/>
      <w:r>
        <w:t>JFoenix</w:t>
      </w:r>
      <w:proofErr w:type="spellEnd"/>
      <w:r>
        <w:t xml:space="preserve"> may also be included to have some nicer and easier to use UI elements, depending of how well they mesh with the rest of the assignment.</w:t>
      </w:r>
    </w:p>
    <w:p w14:paraId="18233B8D" w14:textId="7AAE1F1D" w:rsidR="00B93406" w:rsidRDefault="00B93406" w:rsidP="00B93406">
      <w:hyperlink r:id="rId11" w:history="1">
        <w:r w:rsidRPr="00D9380C">
          <w:rPr>
            <w:rStyle w:val="Hyperlink"/>
          </w:rPr>
          <w:t>https://github.com/jfoenixadmin/JFoenix</w:t>
        </w:r>
      </w:hyperlink>
    </w:p>
    <w:p w14:paraId="36CCEE2C" w14:textId="77777777" w:rsidR="00B93406" w:rsidRPr="00B93406" w:rsidRDefault="00B93406" w:rsidP="00B93406"/>
    <w:p w14:paraId="2E7F5537" w14:textId="0351C991" w:rsidR="00010A63" w:rsidRDefault="00010A63" w:rsidP="00CA282D">
      <w:pPr>
        <w:pStyle w:val="Heading1"/>
        <w:numPr>
          <w:ilvl w:val="0"/>
          <w:numId w:val="0"/>
        </w:numPr>
        <w:ind w:left="432" w:hanging="432"/>
      </w:pPr>
      <w:r w:rsidRPr="00010A63">
        <w:t>Where can I find the documentation for this?</w:t>
      </w:r>
      <w:bookmarkEnd w:id="6"/>
    </w:p>
    <w:p w14:paraId="1D181994" w14:textId="65B4651B" w:rsidR="008D1212" w:rsidRDefault="00F2768C" w:rsidP="008D1212">
      <w:r>
        <w:t xml:space="preserve">The documentation for </w:t>
      </w:r>
      <w:proofErr w:type="spellStart"/>
      <w:r w:rsidR="0055053B">
        <w:t>Hamcrest</w:t>
      </w:r>
      <w:proofErr w:type="spellEnd"/>
      <w:r w:rsidR="0055053B">
        <w:t xml:space="preserve"> </w:t>
      </w:r>
      <w:r>
        <w:t>can be found on the</w:t>
      </w:r>
      <w:r w:rsidR="008D1212">
        <w:t>ir</w:t>
      </w:r>
      <w:r w:rsidR="00CA282D">
        <w:t xml:space="preserve"> website</w:t>
      </w:r>
      <w:bookmarkStart w:id="7" w:name="_Toc40867293"/>
    </w:p>
    <w:p w14:paraId="2CBD1EB2" w14:textId="16A27B4E" w:rsidR="0055053B" w:rsidRDefault="00B93406">
      <w:pPr>
        <w:rPr>
          <w:rStyle w:val="Hyperlink"/>
        </w:rPr>
      </w:pPr>
      <w:hyperlink r:id="rId12" w:history="1">
        <w:r w:rsidR="0055053B" w:rsidRPr="00E30282">
          <w:rPr>
            <w:rStyle w:val="Hyperlink"/>
          </w:rPr>
          <w:t>http://hamcrest.org/JavaHamcrest/javadoc/2.2/</w:t>
        </w:r>
      </w:hyperlink>
    </w:p>
    <w:p w14:paraId="1143DC6E" w14:textId="53BAE5BB" w:rsidR="00B93406" w:rsidRDefault="00B93406" w:rsidP="00B93406">
      <w:r>
        <w:t xml:space="preserve">The documentation for </w:t>
      </w:r>
      <w:proofErr w:type="spellStart"/>
      <w:r>
        <w:t>JFoenix</w:t>
      </w:r>
      <w:proofErr w:type="spellEnd"/>
      <w:r>
        <w:t xml:space="preserve"> can be found on their website</w:t>
      </w:r>
    </w:p>
    <w:p w14:paraId="440C1CE9" w14:textId="55F8E89F" w:rsidR="00B93406" w:rsidRDefault="00B93406" w:rsidP="00B93406">
      <w:r w:rsidRPr="00B93406">
        <w:t>http://www.jfoenix.com/documentation.html</w:t>
      </w:r>
    </w:p>
    <w:p w14:paraId="726113DC" w14:textId="77777777" w:rsidR="00B93406" w:rsidRDefault="00B93406"/>
    <w:p w14:paraId="0C3D02CD" w14:textId="2167CC33" w:rsidR="00010A63" w:rsidRDefault="00010A63" w:rsidP="00B93406">
      <w:pPr>
        <w:pStyle w:val="Heading1"/>
        <w:numPr>
          <w:ilvl w:val="0"/>
          <w:numId w:val="0"/>
        </w:numPr>
        <w:ind w:left="432" w:hanging="432"/>
      </w:pPr>
      <w:r w:rsidRPr="00010A63">
        <w:t>A mock-up of the GUI.</w:t>
      </w:r>
      <w:bookmarkEnd w:id="7"/>
    </w:p>
    <w:p w14:paraId="09483D42" w14:textId="77777777" w:rsidR="00B93406" w:rsidRDefault="0055053B" w:rsidP="000105CF">
      <w:pPr>
        <w:pStyle w:val="Heading1"/>
        <w:numPr>
          <w:ilvl w:val="0"/>
          <w:numId w:val="0"/>
        </w:numPr>
        <w:ind w:left="432" w:hanging="432"/>
      </w:pPr>
      <w:bookmarkStart w:id="8" w:name="_Toc40867294"/>
      <w:r>
        <w:rPr>
          <w:noProof/>
        </w:rPr>
        <w:drawing>
          <wp:inline distT="0" distB="0" distL="0" distR="0" wp14:anchorId="634C15BF" wp14:editId="78EB30DA">
            <wp:extent cx="576262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3848100"/>
                    </a:xfrm>
                    <a:prstGeom prst="rect">
                      <a:avLst/>
                    </a:prstGeom>
                  </pic:spPr>
                </pic:pic>
              </a:graphicData>
            </a:graphic>
          </wp:inline>
        </w:drawing>
      </w:r>
    </w:p>
    <w:p w14:paraId="4FE4F279" w14:textId="261185D7" w:rsidR="00010A63" w:rsidRDefault="00010A63" w:rsidP="000105CF">
      <w:pPr>
        <w:pStyle w:val="Heading1"/>
        <w:numPr>
          <w:ilvl w:val="0"/>
          <w:numId w:val="0"/>
        </w:numPr>
        <w:ind w:left="432" w:hanging="432"/>
      </w:pPr>
      <w:bookmarkStart w:id="9" w:name="_GoBack"/>
      <w:bookmarkEnd w:id="9"/>
      <w:r w:rsidRPr="00010A63">
        <w:t>What source control are you using?</w:t>
      </w:r>
      <w:bookmarkEnd w:id="8"/>
    </w:p>
    <w:p w14:paraId="784CEF88" w14:textId="0767E9DE" w:rsidR="00010A63" w:rsidRDefault="000105CF" w:rsidP="00010A63">
      <w:r>
        <w:t xml:space="preserve">I will be using </w:t>
      </w:r>
      <w:proofErr w:type="spellStart"/>
      <w:r>
        <w:t>github</w:t>
      </w:r>
      <w:proofErr w:type="spellEnd"/>
      <w:r>
        <w:t xml:space="preserve"> </w:t>
      </w:r>
      <w:r w:rsidR="00DE6C5C">
        <w:t xml:space="preserve">to </w:t>
      </w:r>
      <w:r w:rsidR="00CA321D">
        <w:t>version control my program.</w:t>
      </w:r>
    </w:p>
    <w:p w14:paraId="7BDB7DF8" w14:textId="33655B6B" w:rsidR="00010A63" w:rsidRDefault="00010A63" w:rsidP="000105CF">
      <w:pPr>
        <w:pStyle w:val="Heading1"/>
        <w:numPr>
          <w:ilvl w:val="0"/>
          <w:numId w:val="0"/>
        </w:numPr>
        <w:ind w:left="432" w:hanging="432"/>
      </w:pPr>
      <w:bookmarkStart w:id="10" w:name="_Toc40867295"/>
      <w:r w:rsidRPr="00010A63">
        <w:t>What are your coding standards you are enforcing?</w:t>
      </w:r>
      <w:bookmarkEnd w:id="10"/>
    </w:p>
    <w:p w14:paraId="5270F5D5" w14:textId="77B576EE" w:rsidR="00010A63" w:rsidRDefault="00932C35" w:rsidP="00010A63">
      <w:r>
        <w:t xml:space="preserve">I will be using the coding conventions outlined in the </w:t>
      </w:r>
      <w:r w:rsidR="008D1212">
        <w:t>Oracle</w:t>
      </w:r>
      <w:r>
        <w:t xml:space="preserve"> document, </w:t>
      </w:r>
      <w:r w:rsidR="008D1212">
        <w:t>Java</w:t>
      </w:r>
      <w:r w:rsidRPr="00932C35">
        <w:t xml:space="preserve"> Coding Conventions </w:t>
      </w:r>
    </w:p>
    <w:p w14:paraId="2F192798" w14:textId="07A08E66" w:rsidR="00932C35" w:rsidRDefault="00932C35" w:rsidP="00010A63">
      <w:r>
        <w:t xml:space="preserve">Link: </w:t>
      </w:r>
    </w:p>
    <w:p w14:paraId="35839993" w14:textId="5B8E39D3" w:rsidR="008D1212" w:rsidRDefault="008D1212" w:rsidP="00010A63">
      <w:r w:rsidRPr="008D1212">
        <w:t>https://www.oracle.com/technetwork/java/codeconventions-150003.pdf</w:t>
      </w:r>
    </w:p>
    <w:p w14:paraId="08E072C3" w14:textId="7AFE70C2" w:rsidR="00010A63" w:rsidRPr="00010A63" w:rsidRDefault="00010A63" w:rsidP="000105CF">
      <w:pPr>
        <w:pStyle w:val="Heading1"/>
        <w:numPr>
          <w:ilvl w:val="0"/>
          <w:numId w:val="0"/>
        </w:numPr>
        <w:ind w:left="432" w:hanging="432"/>
      </w:pPr>
      <w:bookmarkStart w:id="11" w:name="_Toc40867296"/>
      <w:r w:rsidRPr="00010A63">
        <w:t>What tests are you going to run?</w:t>
      </w:r>
      <w:bookmarkEnd w:id="11"/>
    </w:p>
    <w:p w14:paraId="5FAB6580" w14:textId="02A28823" w:rsidR="005D31F9" w:rsidRDefault="005D31F9" w:rsidP="00921B6F">
      <w:r>
        <w:t>I will end up doing a test case table listing and testing individual components with screenshots as proof that the individual components work as needed.</w:t>
      </w:r>
    </w:p>
    <w:p w14:paraId="015E6F0E" w14:textId="34A53912" w:rsidR="00E10948" w:rsidRPr="00932C35" w:rsidRDefault="00E10948" w:rsidP="00E10948">
      <w:pPr>
        <w:rPr>
          <w:rFonts w:asciiTheme="majorHAnsi" w:eastAsiaTheme="majorEastAsia" w:hAnsiTheme="majorHAnsi" w:cstheme="majorBidi"/>
          <w:b/>
          <w:sz w:val="32"/>
          <w:szCs w:val="32"/>
        </w:rPr>
      </w:pPr>
    </w:p>
    <w:sectPr w:rsidR="00E10948" w:rsidRPr="00932C35" w:rsidSect="00284149">
      <w:footerReference w:type="default" r:id="rId14"/>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4BACE" w14:textId="77777777" w:rsidR="00EA54A7" w:rsidRDefault="00EA54A7" w:rsidP="00284149">
      <w:pPr>
        <w:spacing w:after="0" w:line="240" w:lineRule="auto"/>
      </w:pPr>
      <w:r>
        <w:separator/>
      </w:r>
    </w:p>
  </w:endnote>
  <w:endnote w:type="continuationSeparator" w:id="0">
    <w:p w14:paraId="5AF6CC29" w14:textId="77777777" w:rsidR="00EA54A7" w:rsidRDefault="00EA54A7" w:rsidP="00284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FC2C7" w14:textId="159DD747" w:rsidR="00284149" w:rsidRPr="0061376A" w:rsidRDefault="0061376A">
    <w:pPr>
      <w:pStyle w:val="Footer"/>
      <w:rPr>
        <w:sz w:val="18"/>
        <w:szCs w:val="18"/>
      </w:rPr>
    </w:pPr>
    <w:r w:rsidRPr="0061376A">
      <w:rPr>
        <w:sz w:val="18"/>
        <w:szCs w:val="18"/>
      </w:rPr>
      <w:t xml:space="preserve">Liam Saxon </w:t>
    </w:r>
    <w:r w:rsidRPr="0061376A">
      <w:rPr>
        <w:sz w:val="18"/>
        <w:szCs w:val="18"/>
      </w:rPr>
      <w:ptab w:relativeTo="margin" w:alignment="center" w:leader="none"/>
    </w:r>
    <w:r w:rsidRPr="0061376A">
      <w:rPr>
        <w:sz w:val="18"/>
        <w:szCs w:val="18"/>
      </w:rPr>
      <w:t xml:space="preserve">Page </w:t>
    </w:r>
    <w:r w:rsidRPr="0061376A">
      <w:rPr>
        <w:b/>
        <w:bCs/>
        <w:sz w:val="18"/>
        <w:szCs w:val="18"/>
      </w:rPr>
      <w:fldChar w:fldCharType="begin"/>
    </w:r>
    <w:r w:rsidRPr="0061376A">
      <w:rPr>
        <w:b/>
        <w:bCs/>
        <w:sz w:val="18"/>
        <w:szCs w:val="18"/>
      </w:rPr>
      <w:instrText xml:space="preserve"> PAGE  \* Arabic  \* MERGEFORMAT </w:instrText>
    </w:r>
    <w:r w:rsidRPr="0061376A">
      <w:rPr>
        <w:b/>
        <w:bCs/>
        <w:sz w:val="18"/>
        <w:szCs w:val="18"/>
      </w:rPr>
      <w:fldChar w:fldCharType="separate"/>
    </w:r>
    <w:r w:rsidR="00D974E4">
      <w:rPr>
        <w:b/>
        <w:bCs/>
        <w:noProof/>
        <w:sz w:val="18"/>
        <w:szCs w:val="18"/>
      </w:rPr>
      <w:t>4</w:t>
    </w:r>
    <w:r w:rsidRPr="0061376A">
      <w:rPr>
        <w:b/>
        <w:bCs/>
        <w:sz w:val="18"/>
        <w:szCs w:val="18"/>
      </w:rPr>
      <w:fldChar w:fldCharType="end"/>
    </w:r>
    <w:r w:rsidRPr="0061376A">
      <w:rPr>
        <w:sz w:val="18"/>
        <w:szCs w:val="18"/>
      </w:rPr>
      <w:t xml:space="preserve"> of </w:t>
    </w:r>
    <w:r w:rsidRPr="0061376A">
      <w:rPr>
        <w:b/>
        <w:bCs/>
        <w:sz w:val="18"/>
        <w:szCs w:val="18"/>
      </w:rPr>
      <w:fldChar w:fldCharType="begin"/>
    </w:r>
    <w:r w:rsidRPr="0061376A">
      <w:rPr>
        <w:b/>
        <w:bCs/>
        <w:sz w:val="18"/>
        <w:szCs w:val="18"/>
      </w:rPr>
      <w:instrText xml:space="preserve"> NUMPAGES  \* Arabic  \* MERGEFORMAT </w:instrText>
    </w:r>
    <w:r w:rsidRPr="0061376A">
      <w:rPr>
        <w:b/>
        <w:bCs/>
        <w:sz w:val="18"/>
        <w:szCs w:val="18"/>
      </w:rPr>
      <w:fldChar w:fldCharType="separate"/>
    </w:r>
    <w:r w:rsidR="00D974E4">
      <w:rPr>
        <w:b/>
        <w:bCs/>
        <w:noProof/>
        <w:sz w:val="18"/>
        <w:szCs w:val="18"/>
      </w:rPr>
      <w:t>4</w:t>
    </w:r>
    <w:r w:rsidRPr="0061376A">
      <w:rPr>
        <w:b/>
        <w:bCs/>
        <w:sz w:val="18"/>
        <w:szCs w:val="18"/>
      </w:rPr>
      <w:fldChar w:fldCharType="end"/>
    </w:r>
    <w:r w:rsidRPr="0061376A">
      <w:rPr>
        <w:sz w:val="18"/>
        <w:szCs w:val="18"/>
      </w:rPr>
      <w:ptab w:relativeTo="margin" w:alignment="right" w:leader="none"/>
    </w:r>
    <w:r w:rsidR="00626E44">
      <w:rPr>
        <w:sz w:val="18"/>
        <w:szCs w:val="18"/>
      </w:rPr>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F9BB0" w14:textId="77777777" w:rsidR="00EA54A7" w:rsidRDefault="00EA54A7" w:rsidP="00284149">
      <w:pPr>
        <w:spacing w:after="0" w:line="240" w:lineRule="auto"/>
      </w:pPr>
      <w:r>
        <w:separator/>
      </w:r>
    </w:p>
  </w:footnote>
  <w:footnote w:type="continuationSeparator" w:id="0">
    <w:p w14:paraId="0026FA61" w14:textId="77777777" w:rsidR="00EA54A7" w:rsidRDefault="00EA54A7" w:rsidP="00284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76F"/>
    <w:multiLevelType w:val="hybridMultilevel"/>
    <w:tmpl w:val="5BAAD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88389E"/>
    <w:multiLevelType w:val="multilevel"/>
    <w:tmpl w:val="06B834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6AD66AF"/>
    <w:multiLevelType w:val="hybridMultilevel"/>
    <w:tmpl w:val="4AAE8256"/>
    <w:lvl w:ilvl="0" w:tplc="0C090001">
      <w:start w:val="1"/>
      <w:numFmt w:val="bullet"/>
      <w:lvlText w:val=""/>
      <w:lvlJc w:val="left"/>
      <w:pPr>
        <w:ind w:left="1152" w:hanging="360"/>
      </w:pPr>
      <w:rPr>
        <w:rFonts w:ascii="Symbol" w:hAnsi="Symbol"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3" w15:restartNumberingAfterBreak="0">
    <w:nsid w:val="41E22ABD"/>
    <w:multiLevelType w:val="hybridMultilevel"/>
    <w:tmpl w:val="A4F24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6910C7"/>
    <w:multiLevelType w:val="hybridMultilevel"/>
    <w:tmpl w:val="B9E06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563A30"/>
    <w:multiLevelType w:val="hybridMultilevel"/>
    <w:tmpl w:val="ECCE21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AD62C2"/>
    <w:multiLevelType w:val="hybridMultilevel"/>
    <w:tmpl w:val="F0F44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000C00"/>
    <w:multiLevelType w:val="hybridMultilevel"/>
    <w:tmpl w:val="0DEEC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42C"/>
    <w:rsid w:val="000105CF"/>
    <w:rsid w:val="00010A63"/>
    <w:rsid w:val="00016A16"/>
    <w:rsid w:val="000256DB"/>
    <w:rsid w:val="00041156"/>
    <w:rsid w:val="00042EFA"/>
    <w:rsid w:val="00067345"/>
    <w:rsid w:val="00097E68"/>
    <w:rsid w:val="000A4111"/>
    <w:rsid w:val="000A7831"/>
    <w:rsid w:val="000C3029"/>
    <w:rsid w:val="000E4FED"/>
    <w:rsid w:val="00147111"/>
    <w:rsid w:val="0015002F"/>
    <w:rsid w:val="0015551D"/>
    <w:rsid w:val="001A715D"/>
    <w:rsid w:val="001B1E5F"/>
    <w:rsid w:val="001C242C"/>
    <w:rsid w:val="001D7B1A"/>
    <w:rsid w:val="001F52D0"/>
    <w:rsid w:val="00245307"/>
    <w:rsid w:val="00284149"/>
    <w:rsid w:val="00292BFE"/>
    <w:rsid w:val="002B6AA4"/>
    <w:rsid w:val="003026D7"/>
    <w:rsid w:val="00347D21"/>
    <w:rsid w:val="003825ED"/>
    <w:rsid w:val="003C463B"/>
    <w:rsid w:val="003E394D"/>
    <w:rsid w:val="00417259"/>
    <w:rsid w:val="004B5CE2"/>
    <w:rsid w:val="004E2F29"/>
    <w:rsid w:val="005053CD"/>
    <w:rsid w:val="0053734B"/>
    <w:rsid w:val="0055053B"/>
    <w:rsid w:val="005603A8"/>
    <w:rsid w:val="005641DF"/>
    <w:rsid w:val="005A7BCD"/>
    <w:rsid w:val="005B64FB"/>
    <w:rsid w:val="005D31F9"/>
    <w:rsid w:val="006107A2"/>
    <w:rsid w:val="00613515"/>
    <w:rsid w:val="0061376A"/>
    <w:rsid w:val="00626E44"/>
    <w:rsid w:val="00657AD9"/>
    <w:rsid w:val="007314EC"/>
    <w:rsid w:val="00736CBC"/>
    <w:rsid w:val="00745D98"/>
    <w:rsid w:val="0079501C"/>
    <w:rsid w:val="007C5106"/>
    <w:rsid w:val="007C72F2"/>
    <w:rsid w:val="007D5BE9"/>
    <w:rsid w:val="007E2E7D"/>
    <w:rsid w:val="007F2DEF"/>
    <w:rsid w:val="0081686B"/>
    <w:rsid w:val="008245A0"/>
    <w:rsid w:val="00863B23"/>
    <w:rsid w:val="008742A4"/>
    <w:rsid w:val="00885B5E"/>
    <w:rsid w:val="008876D8"/>
    <w:rsid w:val="008B2D23"/>
    <w:rsid w:val="008C6662"/>
    <w:rsid w:val="008D1212"/>
    <w:rsid w:val="00902905"/>
    <w:rsid w:val="00903FEF"/>
    <w:rsid w:val="00921B6F"/>
    <w:rsid w:val="00931482"/>
    <w:rsid w:val="00931A68"/>
    <w:rsid w:val="00932C35"/>
    <w:rsid w:val="00956F28"/>
    <w:rsid w:val="00981562"/>
    <w:rsid w:val="009B1E95"/>
    <w:rsid w:val="009C04FC"/>
    <w:rsid w:val="009C1271"/>
    <w:rsid w:val="009D03D9"/>
    <w:rsid w:val="009F61A2"/>
    <w:rsid w:val="00A00E18"/>
    <w:rsid w:val="00A05A40"/>
    <w:rsid w:val="00A16F8D"/>
    <w:rsid w:val="00A33F9A"/>
    <w:rsid w:val="00A80BE5"/>
    <w:rsid w:val="00A93BF2"/>
    <w:rsid w:val="00AC3E99"/>
    <w:rsid w:val="00B93406"/>
    <w:rsid w:val="00BB6B71"/>
    <w:rsid w:val="00BD5256"/>
    <w:rsid w:val="00BE062C"/>
    <w:rsid w:val="00C22B8E"/>
    <w:rsid w:val="00C32CAD"/>
    <w:rsid w:val="00CA282D"/>
    <w:rsid w:val="00CA321D"/>
    <w:rsid w:val="00D974E4"/>
    <w:rsid w:val="00DB0B63"/>
    <w:rsid w:val="00DD2F81"/>
    <w:rsid w:val="00DD74F8"/>
    <w:rsid w:val="00DE6C5C"/>
    <w:rsid w:val="00DE70F8"/>
    <w:rsid w:val="00DF42E5"/>
    <w:rsid w:val="00E10948"/>
    <w:rsid w:val="00E87133"/>
    <w:rsid w:val="00EA540D"/>
    <w:rsid w:val="00EA54A7"/>
    <w:rsid w:val="00F039C0"/>
    <w:rsid w:val="00F142AA"/>
    <w:rsid w:val="00F2768C"/>
    <w:rsid w:val="00F3224A"/>
    <w:rsid w:val="00F36083"/>
    <w:rsid w:val="00F500D8"/>
    <w:rsid w:val="00FB7911"/>
    <w:rsid w:val="00FC0BEA"/>
    <w:rsid w:val="00FE2D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7415DDBF"/>
  <w15:chartTrackingRefBased/>
  <w15:docId w15:val="{5186322F-11CD-4C9F-991B-A3B84724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49"/>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2DE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841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41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41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41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41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41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41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41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4149"/>
    <w:rPr>
      <w:rFonts w:eastAsiaTheme="minorEastAsia"/>
      <w:lang w:val="en-US"/>
    </w:rPr>
  </w:style>
  <w:style w:type="character" w:customStyle="1" w:styleId="Heading1Char">
    <w:name w:val="Heading 1 Char"/>
    <w:basedOn w:val="DefaultParagraphFont"/>
    <w:link w:val="Heading1"/>
    <w:uiPriority w:val="9"/>
    <w:rsid w:val="0028414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F2DE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841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41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41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41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41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41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414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84149"/>
    <w:pPr>
      <w:numPr>
        <w:numId w:val="0"/>
      </w:numPr>
      <w:outlineLvl w:val="9"/>
    </w:pPr>
    <w:rPr>
      <w:b w:val="0"/>
      <w:color w:val="2E74B5" w:themeColor="accent1" w:themeShade="BF"/>
      <w:lang w:val="en-US"/>
    </w:rPr>
  </w:style>
  <w:style w:type="paragraph" w:styleId="TOC1">
    <w:name w:val="toc 1"/>
    <w:basedOn w:val="Normal"/>
    <w:next w:val="Normal"/>
    <w:autoRedefine/>
    <w:uiPriority w:val="39"/>
    <w:unhideWhenUsed/>
    <w:rsid w:val="00284149"/>
    <w:pPr>
      <w:spacing w:after="100"/>
    </w:pPr>
  </w:style>
  <w:style w:type="character" w:styleId="Hyperlink">
    <w:name w:val="Hyperlink"/>
    <w:basedOn w:val="DefaultParagraphFont"/>
    <w:uiPriority w:val="99"/>
    <w:unhideWhenUsed/>
    <w:rsid w:val="00284149"/>
    <w:rPr>
      <w:color w:val="0563C1" w:themeColor="hyperlink"/>
      <w:u w:val="single"/>
    </w:rPr>
  </w:style>
  <w:style w:type="paragraph" w:styleId="Header">
    <w:name w:val="header"/>
    <w:basedOn w:val="Normal"/>
    <w:link w:val="HeaderChar"/>
    <w:uiPriority w:val="99"/>
    <w:unhideWhenUsed/>
    <w:rsid w:val="00284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149"/>
  </w:style>
  <w:style w:type="paragraph" w:styleId="Footer">
    <w:name w:val="footer"/>
    <w:basedOn w:val="Normal"/>
    <w:link w:val="FooterChar"/>
    <w:uiPriority w:val="99"/>
    <w:unhideWhenUsed/>
    <w:rsid w:val="00284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149"/>
  </w:style>
  <w:style w:type="paragraph" w:styleId="TOC2">
    <w:name w:val="toc 2"/>
    <w:basedOn w:val="Normal"/>
    <w:next w:val="Normal"/>
    <w:autoRedefine/>
    <w:uiPriority w:val="39"/>
    <w:unhideWhenUsed/>
    <w:rsid w:val="007F2DEF"/>
    <w:pPr>
      <w:spacing w:after="100"/>
      <w:ind w:left="220"/>
    </w:pPr>
  </w:style>
  <w:style w:type="paragraph" w:styleId="BalloonText">
    <w:name w:val="Balloon Text"/>
    <w:basedOn w:val="Normal"/>
    <w:link w:val="BalloonTextChar"/>
    <w:uiPriority w:val="99"/>
    <w:semiHidden/>
    <w:unhideWhenUsed/>
    <w:rsid w:val="00626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E44"/>
    <w:rPr>
      <w:rFonts w:ascii="Segoe UI" w:hAnsi="Segoe UI" w:cs="Segoe UI"/>
      <w:sz w:val="18"/>
      <w:szCs w:val="18"/>
    </w:rPr>
  </w:style>
  <w:style w:type="table" w:styleId="TableGrid">
    <w:name w:val="Table Grid"/>
    <w:basedOn w:val="TableNormal"/>
    <w:uiPriority w:val="39"/>
    <w:rsid w:val="00AC3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6F8D"/>
    <w:pPr>
      <w:ind w:left="720"/>
      <w:contextualSpacing/>
    </w:pPr>
  </w:style>
  <w:style w:type="table" w:styleId="PlainTable3">
    <w:name w:val="Plain Table 3"/>
    <w:basedOn w:val="TableNormal"/>
    <w:uiPriority w:val="43"/>
    <w:rsid w:val="00921B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155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32986166">
      <w:bodyDiv w:val="1"/>
      <w:marLeft w:val="0"/>
      <w:marRight w:val="0"/>
      <w:marTop w:val="0"/>
      <w:marBottom w:val="0"/>
      <w:divBdr>
        <w:top w:val="none" w:sz="0" w:space="0" w:color="auto"/>
        <w:left w:val="none" w:sz="0" w:space="0" w:color="auto"/>
        <w:bottom w:val="none" w:sz="0" w:space="0" w:color="auto"/>
        <w:right w:val="none" w:sz="0" w:space="0" w:color="auto"/>
      </w:divBdr>
    </w:div>
    <w:div w:id="622266862">
      <w:bodyDiv w:val="1"/>
      <w:marLeft w:val="0"/>
      <w:marRight w:val="0"/>
      <w:marTop w:val="0"/>
      <w:marBottom w:val="0"/>
      <w:divBdr>
        <w:top w:val="none" w:sz="0" w:space="0" w:color="auto"/>
        <w:left w:val="none" w:sz="0" w:space="0" w:color="auto"/>
        <w:bottom w:val="none" w:sz="0" w:space="0" w:color="auto"/>
        <w:right w:val="none" w:sz="0" w:space="0" w:color="auto"/>
      </w:divBdr>
    </w:div>
    <w:div w:id="962349960">
      <w:bodyDiv w:val="1"/>
      <w:marLeft w:val="0"/>
      <w:marRight w:val="0"/>
      <w:marTop w:val="0"/>
      <w:marBottom w:val="0"/>
      <w:divBdr>
        <w:top w:val="none" w:sz="0" w:space="0" w:color="auto"/>
        <w:left w:val="none" w:sz="0" w:space="0" w:color="auto"/>
        <w:bottom w:val="none" w:sz="0" w:space="0" w:color="auto"/>
        <w:right w:val="none" w:sz="0" w:space="0" w:color="auto"/>
      </w:divBdr>
    </w:div>
    <w:div w:id="1104350228">
      <w:bodyDiv w:val="1"/>
      <w:marLeft w:val="0"/>
      <w:marRight w:val="0"/>
      <w:marTop w:val="0"/>
      <w:marBottom w:val="0"/>
      <w:divBdr>
        <w:top w:val="none" w:sz="0" w:space="0" w:color="auto"/>
        <w:left w:val="none" w:sz="0" w:space="0" w:color="auto"/>
        <w:bottom w:val="none" w:sz="0" w:space="0" w:color="auto"/>
        <w:right w:val="none" w:sz="0" w:space="0" w:color="auto"/>
      </w:divBdr>
    </w:div>
    <w:div w:id="1203708064">
      <w:bodyDiv w:val="1"/>
      <w:marLeft w:val="0"/>
      <w:marRight w:val="0"/>
      <w:marTop w:val="0"/>
      <w:marBottom w:val="0"/>
      <w:divBdr>
        <w:top w:val="none" w:sz="0" w:space="0" w:color="auto"/>
        <w:left w:val="none" w:sz="0" w:space="0" w:color="auto"/>
        <w:bottom w:val="none" w:sz="0" w:space="0" w:color="auto"/>
        <w:right w:val="none" w:sz="0" w:space="0" w:color="auto"/>
      </w:divBdr>
    </w:div>
    <w:div w:id="1595474931">
      <w:bodyDiv w:val="1"/>
      <w:marLeft w:val="0"/>
      <w:marRight w:val="0"/>
      <w:marTop w:val="0"/>
      <w:marBottom w:val="0"/>
      <w:divBdr>
        <w:top w:val="none" w:sz="0" w:space="0" w:color="auto"/>
        <w:left w:val="none" w:sz="0" w:space="0" w:color="auto"/>
        <w:bottom w:val="none" w:sz="0" w:space="0" w:color="auto"/>
        <w:right w:val="none" w:sz="0" w:space="0" w:color="auto"/>
      </w:divBdr>
    </w:div>
    <w:div w:id="1703289211">
      <w:bodyDiv w:val="1"/>
      <w:marLeft w:val="0"/>
      <w:marRight w:val="0"/>
      <w:marTop w:val="0"/>
      <w:marBottom w:val="0"/>
      <w:divBdr>
        <w:top w:val="none" w:sz="0" w:space="0" w:color="auto"/>
        <w:left w:val="none" w:sz="0" w:space="0" w:color="auto"/>
        <w:bottom w:val="none" w:sz="0" w:space="0" w:color="auto"/>
        <w:right w:val="none" w:sz="0" w:space="0" w:color="auto"/>
      </w:divBdr>
    </w:div>
    <w:div w:id="17925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mcrest.org/JavaHamcrest/javadoc/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foenixadmin/JFoeni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amcrest.org/JavaHamcr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ert%20IV\C%23\Word%20stuff\Elisabet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7C06C-72EC-4297-8E91-3F006C95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Elisabeth template</Template>
  <TotalTime>144</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AT3-Programming iii</vt:lpstr>
    </vt:vector>
  </TitlesOfParts>
  <Company>South Metro TAFE</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AT3-Java III</dc:title>
  <dc:subject/>
  <dc:creator>Liam Saxon</dc:creator>
  <cp:keywords/>
  <dc:description/>
  <cp:lastModifiedBy>liam saxon</cp:lastModifiedBy>
  <cp:revision>6</cp:revision>
  <dcterms:created xsi:type="dcterms:W3CDTF">2020-06-12T02:36:00Z</dcterms:created>
  <dcterms:modified xsi:type="dcterms:W3CDTF">2020-06-17T06:44:00Z</dcterms:modified>
</cp:coreProperties>
</file>