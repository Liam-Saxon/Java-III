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6028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6028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199687D8" w:rsidR="00284149" w:rsidRDefault="006028F0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 w:rsidR="007C3A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199687D8" w:rsidR="00284149" w:rsidRDefault="006028F0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 w:rsidR="007C3A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6EB1A616" w14:textId="01E685B8" w:rsidR="00575C23" w:rsidRDefault="005603A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032" w:history="1">
            <w:r w:rsidR="00575C23" w:rsidRPr="00BB476D">
              <w:rPr>
                <w:rStyle w:val="Hyperlink"/>
                <w:noProof/>
              </w:rPr>
              <w:t>Versioning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_Toc34924032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303D7ABA" w14:textId="5EF04B60" w:rsidR="00575C23" w:rsidRDefault="006028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3" w:history="1">
            <w:r w:rsidR="00575C23" w:rsidRPr="00BB476D">
              <w:rPr>
                <w:rStyle w:val="Hyperlink"/>
                <w:noProof/>
              </w:rPr>
              <w:t>Debugging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_Toc34924033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199F83A" w14:textId="445CE85F" w:rsidR="00575C23" w:rsidRDefault="006028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4" w:history="1">
            <w:r w:rsidR="00575C23" w:rsidRPr="00BB476D">
              <w:rPr>
                <w:rStyle w:val="Hyperlink"/>
                <w:noProof/>
              </w:rPr>
              <w:t>Class Diagram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_Toc34924034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AD4ADEC" w14:textId="6B235C4A" w:rsidR="00575C23" w:rsidRDefault="006028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5" w:history="1">
            <w:r w:rsidR="00575C23" w:rsidRPr="00BB476D">
              <w:rPr>
                <w:rStyle w:val="Hyperlink"/>
                <w:noProof/>
              </w:rPr>
              <w:t>Test case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_Toc34924035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5C21234E" w14:textId="5C7FD092" w:rsidR="00575C23" w:rsidRDefault="006028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6" w:history="1">
            <w:r w:rsidR="00575C23" w:rsidRPr="00BB476D">
              <w:rPr>
                <w:rStyle w:val="Hyperlink"/>
                <w:noProof/>
              </w:rPr>
              <w:t>Unit Testing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_Toc34924036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7E5448BD" w14:textId="21BB1947" w:rsidR="00575C23" w:rsidRDefault="006028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7" w:history="1">
            <w:r w:rsidR="00575C23" w:rsidRPr="00BB476D">
              <w:rPr>
                <w:rStyle w:val="Hyperlink"/>
                <w:noProof/>
              </w:rPr>
              <w:t>GitHub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_Toc34924037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1222433E" w14:textId="5D5706ED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4924032"/>
      <w:r>
        <w:lastRenderedPageBreak/>
        <w:t>Versioning</w:t>
      </w:r>
      <w:bookmarkEnd w:id="0"/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bookmarkStart w:id="1" w:name="_Toc34924033"/>
      <w:r>
        <w:t>Debugging</w:t>
      </w:r>
      <w:bookmarkEnd w:id="1"/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2C87F8B2" w:rsidR="00FC0BEA" w:rsidRPr="002B6AA4" w:rsidRDefault="000E7B8C" w:rsidP="002B6AA4">
      <w:r>
        <w:rPr>
          <w:noProof/>
        </w:rPr>
        <w:drawing>
          <wp:inline distT="0" distB="0" distL="0" distR="0" wp14:anchorId="7988B573" wp14:editId="0CA607EC">
            <wp:extent cx="612013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14:paraId="3D8E567B" w14:textId="32378637" w:rsidR="003825ED" w:rsidRDefault="00DF42E5" w:rsidP="00575C23">
      <w:pPr>
        <w:pStyle w:val="Heading1"/>
        <w:numPr>
          <w:ilvl w:val="0"/>
          <w:numId w:val="0"/>
        </w:numPr>
        <w:ind w:left="432" w:hanging="432"/>
      </w:pPr>
      <w:bookmarkStart w:id="2" w:name="_Toc34924034"/>
      <w:r>
        <w:t>Class Diagram</w:t>
      </w:r>
      <w:bookmarkEnd w:id="2"/>
    </w:p>
    <w:p w14:paraId="7EB8BDA0" w14:textId="1A1D9A73" w:rsidR="00417259" w:rsidRDefault="007C3A24" w:rsidP="00417259">
      <w:r>
        <w:rPr>
          <w:noProof/>
        </w:rPr>
        <w:drawing>
          <wp:inline distT="0" distB="0" distL="0" distR="0" wp14:anchorId="510B3752" wp14:editId="30EE1C7F">
            <wp:extent cx="5314950" cy="56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37" cy="56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9399" w14:textId="77777777" w:rsidR="007C3A24" w:rsidRDefault="007C3A2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3" w:name="_Toc34924035"/>
      <w:r>
        <w:br w:type="page"/>
      </w:r>
    </w:p>
    <w:p w14:paraId="1F633D97" w14:textId="39C8037D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r>
        <w:lastRenderedPageBreak/>
        <w:t>Test case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0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0BECF410" w:rsidR="00921B6F" w:rsidRDefault="007C3A24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CSV file into the table</w:t>
            </w:r>
          </w:p>
        </w:tc>
        <w:tc>
          <w:tcPr>
            <w:tcW w:w="2407" w:type="dxa"/>
          </w:tcPr>
          <w:p w14:paraId="115ABA23" w14:textId="2B08DBC1" w:rsidR="00921B6F" w:rsidRDefault="007C3A24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loads into the table</w:t>
            </w:r>
          </w:p>
        </w:tc>
        <w:tc>
          <w:tcPr>
            <w:tcW w:w="2407" w:type="dxa"/>
          </w:tcPr>
          <w:p w14:paraId="478848D3" w14:textId="77777777" w:rsidR="00921B6F" w:rsidRDefault="00B95716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and the following screenshots.</w:t>
            </w:r>
          </w:p>
          <w:p w14:paraId="60A39845" w14:textId="0606A22D" w:rsidR="009036F9" w:rsidRDefault="009036F9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A24" w14:paraId="76895252" w14:textId="77777777" w:rsidTr="009036F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C853C8" w14:textId="56979669" w:rsidR="007C3A24" w:rsidRDefault="007C3A24" w:rsidP="00417259">
            <w:r>
              <w:t>Case 2</w:t>
            </w:r>
          </w:p>
        </w:tc>
        <w:tc>
          <w:tcPr>
            <w:tcW w:w="2407" w:type="dxa"/>
          </w:tcPr>
          <w:p w14:paraId="24430AF5" w14:textId="7437B11A" w:rsidR="007C3A24" w:rsidRDefault="007C3A2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CSV by adding a new line or changing existing data</w:t>
            </w:r>
          </w:p>
        </w:tc>
        <w:tc>
          <w:tcPr>
            <w:tcW w:w="2407" w:type="dxa"/>
          </w:tcPr>
          <w:p w14:paraId="3B0810AD" w14:textId="29D9DDB2" w:rsidR="007C3A24" w:rsidRDefault="007C3A2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changed</w:t>
            </w:r>
          </w:p>
        </w:tc>
        <w:tc>
          <w:tcPr>
            <w:tcW w:w="2407" w:type="dxa"/>
          </w:tcPr>
          <w:p w14:paraId="4B60E849" w14:textId="4DBFDD98" w:rsidR="007C3A24" w:rsidRDefault="007C3A24" w:rsidP="007C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ref </w:t>
            </w:r>
            <w:r>
              <w:t>2</w:t>
            </w:r>
            <w:r>
              <w:t xml:space="preserve"> and the following screenshots.</w:t>
            </w:r>
          </w:p>
          <w:p w14:paraId="3F74951D" w14:textId="77777777" w:rsidR="007C3A24" w:rsidRDefault="007C3A2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A24" w14:paraId="44A22388" w14:textId="77777777" w:rsidTr="0090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64486B" w14:textId="4CF6A3D3" w:rsidR="007C3A24" w:rsidRDefault="006028F0" w:rsidP="00417259">
            <w:r>
              <w:t>CASE 3</w:t>
            </w:r>
          </w:p>
        </w:tc>
        <w:tc>
          <w:tcPr>
            <w:tcW w:w="2407" w:type="dxa"/>
          </w:tcPr>
          <w:p w14:paraId="2B3AF9DA" w14:textId="086D6FAA" w:rsidR="007C3A24" w:rsidRDefault="006028F0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file changes and reopen the file</w:t>
            </w:r>
            <w:bookmarkStart w:id="4" w:name="_GoBack"/>
            <w:bookmarkEnd w:id="4"/>
          </w:p>
        </w:tc>
        <w:tc>
          <w:tcPr>
            <w:tcW w:w="2407" w:type="dxa"/>
          </w:tcPr>
          <w:p w14:paraId="108FF6E4" w14:textId="60A62A2D" w:rsidR="007C3A24" w:rsidRDefault="006028F0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saved</w:t>
            </w:r>
          </w:p>
        </w:tc>
        <w:tc>
          <w:tcPr>
            <w:tcW w:w="2407" w:type="dxa"/>
          </w:tcPr>
          <w:p w14:paraId="7DFF425F" w14:textId="4106F4C5" w:rsidR="007C3A24" w:rsidRDefault="006028F0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2 and the following screenshots</w:t>
            </w:r>
          </w:p>
        </w:tc>
      </w:tr>
    </w:tbl>
    <w:p w14:paraId="6707AE22" w14:textId="194CC2DC" w:rsidR="00921B6F" w:rsidRDefault="00921B6F" w:rsidP="00417259"/>
    <w:p w14:paraId="783061AF" w14:textId="77777777" w:rsidR="000E7B8C" w:rsidRDefault="000E7B8C">
      <w:r>
        <w:br w:type="page"/>
      </w:r>
    </w:p>
    <w:p w14:paraId="30DC2FAA" w14:textId="1724C1ED" w:rsidR="00921B6F" w:rsidRDefault="00921B6F" w:rsidP="004245B6">
      <w:r>
        <w:lastRenderedPageBreak/>
        <w:t>Screenshots</w:t>
      </w:r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2F671E01" w14:textId="19B20209" w:rsidR="00B95BDB" w:rsidRDefault="007C3A24" w:rsidP="00921B6F">
      <w:pPr>
        <w:rPr>
          <w:b/>
        </w:rPr>
      </w:pPr>
      <w:r>
        <w:rPr>
          <w:noProof/>
        </w:rPr>
        <w:drawing>
          <wp:inline distT="0" distB="0" distL="0" distR="0" wp14:anchorId="5D04CDF0" wp14:editId="3FC8AFBA">
            <wp:extent cx="6120130" cy="447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BCC" w14:textId="77777777" w:rsidR="007C3A24" w:rsidRDefault="007C3A24">
      <w:pPr>
        <w:rPr>
          <w:b/>
        </w:rPr>
      </w:pPr>
      <w:r>
        <w:rPr>
          <w:b/>
        </w:rPr>
        <w:br w:type="page"/>
      </w:r>
    </w:p>
    <w:p w14:paraId="38A3089C" w14:textId="06148841" w:rsidR="009036F9" w:rsidRDefault="009036F9" w:rsidP="00921B6F">
      <w:pPr>
        <w:rPr>
          <w:b/>
        </w:rPr>
      </w:pPr>
      <w:r>
        <w:rPr>
          <w:b/>
        </w:rPr>
        <w:lastRenderedPageBreak/>
        <w:t>Ref 2</w:t>
      </w:r>
    </w:p>
    <w:p w14:paraId="5CBBE29A" w14:textId="09BF8EE0" w:rsidR="007C3A24" w:rsidRPr="007C3A24" w:rsidRDefault="007C3A24" w:rsidP="00921B6F">
      <w:pPr>
        <w:rPr>
          <w:bCs/>
        </w:rPr>
      </w:pPr>
      <w:r>
        <w:rPr>
          <w:bCs/>
        </w:rPr>
        <w:t>Right clicking an entry and adding a new row allows for new data entry</w:t>
      </w:r>
    </w:p>
    <w:p w14:paraId="0BC9BF7F" w14:textId="429A3F2C" w:rsidR="009036F9" w:rsidRDefault="007C3A24" w:rsidP="00921B6F">
      <w:pPr>
        <w:rPr>
          <w:b/>
        </w:rPr>
      </w:pPr>
      <w:r>
        <w:rPr>
          <w:noProof/>
        </w:rPr>
        <w:drawing>
          <wp:inline distT="0" distB="0" distL="0" distR="0" wp14:anchorId="327650EE" wp14:editId="59C400EB">
            <wp:extent cx="6120130" cy="4398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C37" w14:textId="00E96C21" w:rsidR="009036F9" w:rsidRDefault="007C3A24" w:rsidP="00921B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F11F13" wp14:editId="4C374F48">
            <wp:extent cx="6120130" cy="438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1D7" w14:textId="50420A0E" w:rsidR="007C3A24" w:rsidRDefault="006028F0" w:rsidP="00921B6F">
      <w:pPr>
        <w:rPr>
          <w:b/>
        </w:rPr>
      </w:pPr>
      <w:r>
        <w:rPr>
          <w:b/>
        </w:rPr>
        <w:t>Ref 3</w:t>
      </w:r>
    </w:p>
    <w:p w14:paraId="1088AD0E" w14:textId="4A48ADC6" w:rsidR="006028F0" w:rsidRDefault="006028F0" w:rsidP="00921B6F">
      <w:pPr>
        <w:rPr>
          <w:b/>
        </w:rPr>
      </w:pPr>
      <w:r>
        <w:rPr>
          <w:noProof/>
        </w:rPr>
        <w:drawing>
          <wp:inline distT="0" distB="0" distL="0" distR="0" wp14:anchorId="739F9B39" wp14:editId="126BBD45">
            <wp:extent cx="6120130" cy="2566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5720" w14:textId="023A9717" w:rsidR="006028F0" w:rsidRDefault="006028F0" w:rsidP="00921B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1A6619" wp14:editId="55037F61">
            <wp:extent cx="6120130" cy="443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195" w14:textId="206C4065" w:rsidR="006028F0" w:rsidRPr="006028F0" w:rsidRDefault="006028F0" w:rsidP="00921B6F">
      <w:pPr>
        <w:rPr>
          <w:b/>
        </w:rPr>
      </w:pPr>
      <w:r>
        <w:rPr>
          <w:noProof/>
        </w:rPr>
        <w:drawing>
          <wp:inline distT="0" distB="0" distL="0" distR="0" wp14:anchorId="73EF3110" wp14:editId="29407144">
            <wp:extent cx="6120130" cy="4338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bookmarkStart w:id="5" w:name="_Toc34924036"/>
      <w:r>
        <w:lastRenderedPageBreak/>
        <w:t>Unit Testing</w:t>
      </w:r>
      <w:bookmarkEnd w:id="5"/>
    </w:p>
    <w:p w14:paraId="6C47E1A0" w14:textId="723C081B" w:rsidR="004B5CE2" w:rsidRDefault="00C535EC" w:rsidP="004B5CE2">
      <w:r>
        <w:rPr>
          <w:noProof/>
        </w:rPr>
        <w:drawing>
          <wp:inline distT="0" distB="0" distL="0" distR="0" wp14:anchorId="069E01B3" wp14:editId="76B3E4A0">
            <wp:extent cx="42767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A51" w14:textId="6597388E" w:rsidR="00C535EC" w:rsidRPr="004B5CE2" w:rsidRDefault="00C535EC" w:rsidP="004B5CE2">
      <w:r>
        <w:rPr>
          <w:noProof/>
        </w:rPr>
        <w:drawing>
          <wp:inline distT="0" distB="0" distL="0" distR="0" wp14:anchorId="75618EED" wp14:editId="4985B797">
            <wp:extent cx="612013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bookmarkStart w:id="6" w:name="_Toc34924037"/>
      <w:r>
        <w:t>GitHub</w:t>
      </w:r>
      <w:bookmarkEnd w:id="6"/>
    </w:p>
    <w:p w14:paraId="34B484E7" w14:textId="55F6D849" w:rsidR="000A4111" w:rsidRPr="000A4111" w:rsidRDefault="006028F0" w:rsidP="000A4111">
      <w:hyperlink r:id="rId20" w:history="1">
        <w:r w:rsidR="00575C23" w:rsidRPr="00AC6667">
          <w:rPr>
            <w:rStyle w:val="Hyperlink"/>
          </w:rPr>
          <w:t>https://github.com/Liam-Saxon/Java-III</w:t>
        </w:r>
      </w:hyperlink>
    </w:p>
    <w:sectPr w:rsidR="000A4111" w:rsidRPr="000A4111" w:rsidSect="00284149">
      <w:footerReference w:type="default" r:id="rId2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52AA"/>
    <w:rsid w:val="00097E68"/>
    <w:rsid w:val="000A4111"/>
    <w:rsid w:val="000A7831"/>
    <w:rsid w:val="000E4FED"/>
    <w:rsid w:val="000E7B8C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97EBA"/>
    <w:rsid w:val="003E394D"/>
    <w:rsid w:val="003F048A"/>
    <w:rsid w:val="00417259"/>
    <w:rsid w:val="004245B6"/>
    <w:rsid w:val="004521DD"/>
    <w:rsid w:val="004B5CE2"/>
    <w:rsid w:val="005053CD"/>
    <w:rsid w:val="005603A8"/>
    <w:rsid w:val="00575C23"/>
    <w:rsid w:val="006028F0"/>
    <w:rsid w:val="00604E23"/>
    <w:rsid w:val="00613515"/>
    <w:rsid w:val="0061376A"/>
    <w:rsid w:val="00626E44"/>
    <w:rsid w:val="007314EC"/>
    <w:rsid w:val="00736CBC"/>
    <w:rsid w:val="0079501C"/>
    <w:rsid w:val="007C3A24"/>
    <w:rsid w:val="007C5106"/>
    <w:rsid w:val="007D5BE9"/>
    <w:rsid w:val="007F2DEF"/>
    <w:rsid w:val="0081686B"/>
    <w:rsid w:val="008245A0"/>
    <w:rsid w:val="00832185"/>
    <w:rsid w:val="008B29D6"/>
    <w:rsid w:val="008B2D23"/>
    <w:rsid w:val="008C5E98"/>
    <w:rsid w:val="008C6662"/>
    <w:rsid w:val="009036F9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2327D"/>
    <w:rsid w:val="00B95716"/>
    <w:rsid w:val="00B95BDB"/>
    <w:rsid w:val="00BB6B71"/>
    <w:rsid w:val="00BE062C"/>
    <w:rsid w:val="00C22B8E"/>
    <w:rsid w:val="00C535EC"/>
    <w:rsid w:val="00D50CD8"/>
    <w:rsid w:val="00DB0B63"/>
    <w:rsid w:val="00DD74F8"/>
    <w:rsid w:val="00DF42E5"/>
    <w:rsid w:val="00E73356"/>
    <w:rsid w:val="00E87133"/>
    <w:rsid w:val="00EA1A63"/>
    <w:rsid w:val="00EA540D"/>
    <w:rsid w:val="00EF4C21"/>
    <w:rsid w:val="00F142AA"/>
    <w:rsid w:val="00F36083"/>
    <w:rsid w:val="00F500D8"/>
    <w:rsid w:val="00F84326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5C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iam-Saxon/Java-I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446D8-7CDE-4635-B40E-DE64A313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292</TotalTime>
  <Pages>9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AT2.7-java</vt:lpstr>
    </vt:vector>
  </TitlesOfParts>
  <Company>South Metro TAFE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AT2.6-java</dc:title>
  <dc:subject/>
  <dc:creator>Liam Saxon</dc:creator>
  <cp:keywords/>
  <dc:description/>
  <cp:lastModifiedBy>liam saxon</cp:lastModifiedBy>
  <cp:revision>12</cp:revision>
  <dcterms:created xsi:type="dcterms:W3CDTF">2020-02-27T07:32:00Z</dcterms:created>
  <dcterms:modified xsi:type="dcterms:W3CDTF">2020-05-19T02:56:00Z</dcterms:modified>
</cp:coreProperties>
</file>