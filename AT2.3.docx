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575C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575C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5CFF610B" w:rsidR="00284149" w:rsidRDefault="00575C23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489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5CFF610B" w:rsidR="00284149" w:rsidRDefault="00575C23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6EB1A616" w14:textId="01E685B8" w:rsidR="00575C23" w:rsidRDefault="005603A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032" w:history="1">
            <w:r w:rsidR="00575C23" w:rsidRPr="00BB476D">
              <w:rPr>
                <w:rStyle w:val="Hyperlink"/>
                <w:noProof/>
              </w:rPr>
              <w:t>Versioning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_Toc34924032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303D7ABA" w14:textId="5EF04B60" w:rsidR="00575C23" w:rsidRDefault="00575C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3" w:history="1">
            <w:r w:rsidRPr="00BB476D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F83A" w14:textId="445CE85F" w:rsidR="00575C23" w:rsidRDefault="00575C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4" w:history="1">
            <w:r w:rsidRPr="00BB476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ADEC" w14:textId="6B235C4A" w:rsidR="00575C23" w:rsidRDefault="00575C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5" w:history="1">
            <w:r w:rsidRPr="00BB476D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234E" w14:textId="5C7FD092" w:rsidR="00575C23" w:rsidRDefault="00575C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6" w:history="1">
            <w:r w:rsidRPr="00BB476D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48BD" w14:textId="21BB1947" w:rsidR="00575C23" w:rsidRDefault="00575C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7" w:history="1">
            <w:r w:rsidRPr="00BB476D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433E" w14:textId="5D5706ED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4924032"/>
      <w:r>
        <w:lastRenderedPageBreak/>
        <w:t>Versioning</w:t>
      </w:r>
      <w:bookmarkEnd w:id="0"/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bookmarkStart w:id="1" w:name="_Toc34924033"/>
      <w:r>
        <w:t>Debugging</w:t>
      </w:r>
      <w:bookmarkEnd w:id="1"/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2C87F8B2" w:rsidR="00FC0BEA" w:rsidRPr="002B6AA4" w:rsidRDefault="000E7B8C" w:rsidP="002B6AA4">
      <w:r>
        <w:rPr>
          <w:noProof/>
        </w:rPr>
        <w:drawing>
          <wp:inline distT="0" distB="0" distL="0" distR="0" wp14:anchorId="7988B573" wp14:editId="0CA607EC">
            <wp:extent cx="6120130" cy="986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14:paraId="3D8E567B" w14:textId="32378637" w:rsidR="003825ED" w:rsidRDefault="00DF42E5" w:rsidP="00575C23">
      <w:pPr>
        <w:pStyle w:val="Heading1"/>
        <w:numPr>
          <w:ilvl w:val="0"/>
          <w:numId w:val="0"/>
        </w:numPr>
        <w:ind w:left="432" w:hanging="432"/>
      </w:pPr>
      <w:bookmarkStart w:id="2" w:name="_Toc34924034"/>
      <w:r>
        <w:t>Class Diagram</w:t>
      </w:r>
      <w:bookmarkEnd w:id="2"/>
    </w:p>
    <w:p w14:paraId="7EB8BDA0" w14:textId="63453358" w:rsidR="00417259" w:rsidRDefault="00575C23" w:rsidP="00417259">
      <w:r>
        <w:rPr>
          <w:noProof/>
        </w:rPr>
        <w:drawing>
          <wp:inline distT="0" distB="0" distL="0" distR="0" wp14:anchorId="38E2B1AC" wp14:editId="2E21D716">
            <wp:extent cx="611505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3D97" w14:textId="3F84AD0A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bookmarkStart w:id="3" w:name="_Toc34924035"/>
      <w:r>
        <w:t>Test case</w:t>
      </w:r>
      <w:bookmarkEnd w:id="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92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515C2EBD" w:rsidR="00921B6F" w:rsidRDefault="00B2327D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sort</w:t>
            </w:r>
          </w:p>
        </w:tc>
        <w:tc>
          <w:tcPr>
            <w:tcW w:w="2407" w:type="dxa"/>
          </w:tcPr>
          <w:p w14:paraId="115ABA23" w14:textId="6E739A07" w:rsidR="00921B6F" w:rsidRDefault="008C5E98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sorts the arraylist with the collection sort</w:t>
            </w:r>
          </w:p>
        </w:tc>
        <w:tc>
          <w:tcPr>
            <w:tcW w:w="2407" w:type="dxa"/>
          </w:tcPr>
          <w:p w14:paraId="60A39845" w14:textId="7FC99BAC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screenshot</w:t>
            </w:r>
          </w:p>
        </w:tc>
      </w:tr>
      <w:tr w:rsidR="002B6AA4" w14:paraId="23A24DDE" w14:textId="77777777" w:rsidTr="0092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7236D0" w14:textId="503FC2BC" w:rsidR="002B6AA4" w:rsidRDefault="002B6AA4" w:rsidP="00417259">
            <w:r>
              <w:t>Case 2</w:t>
            </w:r>
          </w:p>
        </w:tc>
        <w:tc>
          <w:tcPr>
            <w:tcW w:w="2407" w:type="dxa"/>
          </w:tcPr>
          <w:p w14:paraId="1FAD8F2C" w14:textId="00FAAECF" w:rsidR="002B6AA4" w:rsidRDefault="008C5E98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2407" w:type="dxa"/>
          </w:tcPr>
          <w:p w14:paraId="605A5B02" w14:textId="18304560" w:rsidR="002B6AA4" w:rsidRDefault="008C5E98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sorts the arraylist with the </w:t>
            </w:r>
            <w:r>
              <w:t>Insertion sort</w:t>
            </w:r>
          </w:p>
        </w:tc>
        <w:tc>
          <w:tcPr>
            <w:tcW w:w="2407" w:type="dxa"/>
          </w:tcPr>
          <w:p w14:paraId="05623545" w14:textId="668833CD" w:rsidR="002B6AA4" w:rsidRDefault="002B6AA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Ref 2 screenshot</w:t>
            </w:r>
          </w:p>
        </w:tc>
      </w:tr>
      <w:tr w:rsidR="00B95BDB" w14:paraId="673666DD" w14:textId="77777777" w:rsidTr="0092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2779F7" w14:textId="54A1A547" w:rsidR="00B95BDB" w:rsidRDefault="00B95BDB" w:rsidP="00417259">
            <w:r>
              <w:t>CASE 3</w:t>
            </w:r>
          </w:p>
        </w:tc>
        <w:tc>
          <w:tcPr>
            <w:tcW w:w="2407" w:type="dxa"/>
          </w:tcPr>
          <w:p w14:paraId="217EDDD0" w14:textId="7D17E269" w:rsidR="00B95BDB" w:rsidRDefault="008C5E98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Sort</w:t>
            </w:r>
          </w:p>
        </w:tc>
        <w:tc>
          <w:tcPr>
            <w:tcW w:w="2407" w:type="dxa"/>
          </w:tcPr>
          <w:p w14:paraId="1B102951" w14:textId="204838B4" w:rsidR="00B95BDB" w:rsidRDefault="008C5E98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sorts the arraylist with </w:t>
            </w:r>
            <w:r w:rsidR="00604E23">
              <w:t>Selection sort</w:t>
            </w:r>
          </w:p>
        </w:tc>
        <w:tc>
          <w:tcPr>
            <w:tcW w:w="2407" w:type="dxa"/>
          </w:tcPr>
          <w:p w14:paraId="560DB71B" w14:textId="1DD5427B" w:rsidR="00B95BDB" w:rsidRDefault="00B95BDB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3 Screenshots</w:t>
            </w:r>
          </w:p>
        </w:tc>
      </w:tr>
    </w:tbl>
    <w:p w14:paraId="6707AE22" w14:textId="194CC2DC" w:rsidR="00921B6F" w:rsidRDefault="00921B6F" w:rsidP="00417259"/>
    <w:p w14:paraId="783061AF" w14:textId="77777777" w:rsidR="000E7B8C" w:rsidRDefault="000E7B8C">
      <w:r>
        <w:br w:type="page"/>
      </w:r>
    </w:p>
    <w:p w14:paraId="30DC2FAA" w14:textId="1724C1ED" w:rsidR="00921B6F" w:rsidRDefault="00921B6F" w:rsidP="004245B6">
      <w:r>
        <w:lastRenderedPageBreak/>
        <w:t>Screenshots</w:t>
      </w:r>
    </w:p>
    <w:p w14:paraId="63EAF4B4" w14:textId="5690F731" w:rsidR="00921B6F" w:rsidRDefault="00921B6F" w:rsidP="00921B6F">
      <w:pPr>
        <w:rPr>
          <w:b/>
        </w:rPr>
      </w:pPr>
      <w:r w:rsidRPr="00921B6F">
        <w:rPr>
          <w:b/>
        </w:rPr>
        <w:t>Ref 1</w:t>
      </w:r>
    </w:p>
    <w:p w14:paraId="1268025F" w14:textId="3250FA6C" w:rsidR="00921B6F" w:rsidRDefault="00604E23" w:rsidP="00921B6F">
      <w:pPr>
        <w:rPr>
          <w:b/>
        </w:rPr>
      </w:pPr>
      <w:r>
        <w:rPr>
          <w:noProof/>
        </w:rPr>
        <w:drawing>
          <wp:inline distT="0" distB="0" distL="0" distR="0" wp14:anchorId="67A3D1B5" wp14:editId="12B0E9BE">
            <wp:extent cx="44291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5B4" w14:textId="1B02E14D" w:rsidR="002B6AA4" w:rsidRDefault="002B6AA4" w:rsidP="00921B6F">
      <w:pPr>
        <w:rPr>
          <w:b/>
        </w:rPr>
      </w:pPr>
      <w:r>
        <w:rPr>
          <w:b/>
        </w:rPr>
        <w:t>Ref 2</w:t>
      </w:r>
    </w:p>
    <w:p w14:paraId="3B4FF63F" w14:textId="6C00B8EF" w:rsidR="002B6AA4" w:rsidRDefault="00604E23" w:rsidP="00921B6F">
      <w:pPr>
        <w:rPr>
          <w:b/>
        </w:rPr>
      </w:pPr>
      <w:r>
        <w:rPr>
          <w:noProof/>
        </w:rPr>
        <w:drawing>
          <wp:inline distT="0" distB="0" distL="0" distR="0" wp14:anchorId="72C3A14E" wp14:editId="56103089">
            <wp:extent cx="46482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24A3" w14:textId="654B90BC" w:rsidR="00B95BDB" w:rsidRDefault="00B95BDB" w:rsidP="00921B6F">
      <w:pPr>
        <w:rPr>
          <w:b/>
        </w:rPr>
      </w:pPr>
      <w:r>
        <w:rPr>
          <w:b/>
        </w:rPr>
        <w:t>Ref 3</w:t>
      </w:r>
    </w:p>
    <w:p w14:paraId="1EFC5D42" w14:textId="19ABD7DC" w:rsidR="00B95BDB" w:rsidRDefault="00604E23" w:rsidP="00921B6F">
      <w:pPr>
        <w:rPr>
          <w:b/>
        </w:rPr>
      </w:pPr>
      <w:r>
        <w:rPr>
          <w:noProof/>
        </w:rPr>
        <w:drawing>
          <wp:inline distT="0" distB="0" distL="0" distR="0" wp14:anchorId="7084CBA4" wp14:editId="31853FAD">
            <wp:extent cx="36861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E01" w14:textId="1FB894DC" w:rsidR="00B95BDB" w:rsidRDefault="00B95BDB" w:rsidP="00921B6F">
      <w:pPr>
        <w:rPr>
          <w:b/>
        </w:rPr>
      </w:pP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bookmarkStart w:id="4" w:name="_Toc34924036"/>
      <w:r>
        <w:t>Unit Testing</w:t>
      </w:r>
      <w:bookmarkEnd w:id="4"/>
    </w:p>
    <w:p w14:paraId="6C47E1A0" w14:textId="07557C99" w:rsidR="004B5CE2" w:rsidRPr="004B5CE2" w:rsidRDefault="000E7B8C" w:rsidP="004B5CE2">
      <w:r>
        <w:rPr>
          <w:noProof/>
        </w:rPr>
        <w:drawing>
          <wp:inline distT="0" distB="0" distL="0" distR="0" wp14:anchorId="7599BE23" wp14:editId="0CFBD08A">
            <wp:extent cx="6120130" cy="3719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bookmarkStart w:id="5" w:name="_Toc34924037"/>
      <w:r>
        <w:t>GitHub</w:t>
      </w:r>
      <w:bookmarkEnd w:id="5"/>
    </w:p>
    <w:bookmarkStart w:id="6" w:name="_GoBack"/>
    <w:bookmarkEnd w:id="6"/>
    <w:p w14:paraId="34B484E7" w14:textId="55F6D849" w:rsidR="000A4111" w:rsidRPr="000A4111" w:rsidRDefault="00575C23" w:rsidP="000A4111">
      <w:r>
        <w:fldChar w:fldCharType="begin"/>
      </w:r>
      <w:r>
        <w:instrText xml:space="preserve"> HYPERLINK "</w:instrText>
      </w:r>
      <w:r w:rsidRPr="00575C23">
        <w:instrText>https://github.com/Liam-Saxon/Java-III</w:instrText>
      </w:r>
      <w:r>
        <w:instrText xml:space="preserve">" </w:instrText>
      </w:r>
      <w:r>
        <w:fldChar w:fldCharType="separate"/>
      </w:r>
      <w:r w:rsidRPr="00AC6667">
        <w:rPr>
          <w:rStyle w:val="Hyperlink"/>
        </w:rPr>
        <w:t>https://github.com/Liam-S</w:t>
      </w:r>
      <w:r w:rsidRPr="00AC6667">
        <w:rPr>
          <w:rStyle w:val="Hyperlink"/>
        </w:rPr>
        <w:t>a</w:t>
      </w:r>
      <w:r w:rsidRPr="00AC6667">
        <w:rPr>
          <w:rStyle w:val="Hyperlink"/>
        </w:rPr>
        <w:t>xon/Java-III</w:t>
      </w:r>
      <w:r>
        <w:fldChar w:fldCharType="end"/>
      </w:r>
    </w:p>
    <w:sectPr w:rsidR="000A4111" w:rsidRPr="000A4111" w:rsidSect="00284149">
      <w:footerReference w:type="default" r:id="rId1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C2C7" w14:textId="256BAC2A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4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2C"/>
    <w:rsid w:val="000256DB"/>
    <w:rsid w:val="00067345"/>
    <w:rsid w:val="00097E68"/>
    <w:rsid w:val="000A4111"/>
    <w:rsid w:val="000A7831"/>
    <w:rsid w:val="000E4FED"/>
    <w:rsid w:val="000E7B8C"/>
    <w:rsid w:val="00147111"/>
    <w:rsid w:val="0015002F"/>
    <w:rsid w:val="001C242C"/>
    <w:rsid w:val="00284149"/>
    <w:rsid w:val="00292BFE"/>
    <w:rsid w:val="002B6AA4"/>
    <w:rsid w:val="003026D7"/>
    <w:rsid w:val="00347A0E"/>
    <w:rsid w:val="00347D21"/>
    <w:rsid w:val="003825ED"/>
    <w:rsid w:val="003E394D"/>
    <w:rsid w:val="003F048A"/>
    <w:rsid w:val="00417259"/>
    <w:rsid w:val="004245B6"/>
    <w:rsid w:val="004521DD"/>
    <w:rsid w:val="004B5CE2"/>
    <w:rsid w:val="005053CD"/>
    <w:rsid w:val="005603A8"/>
    <w:rsid w:val="00575C23"/>
    <w:rsid w:val="00604E23"/>
    <w:rsid w:val="00613515"/>
    <w:rsid w:val="0061376A"/>
    <w:rsid w:val="00626E44"/>
    <w:rsid w:val="007314EC"/>
    <w:rsid w:val="00736CBC"/>
    <w:rsid w:val="0079501C"/>
    <w:rsid w:val="007C5106"/>
    <w:rsid w:val="007D5BE9"/>
    <w:rsid w:val="007F2DEF"/>
    <w:rsid w:val="0081686B"/>
    <w:rsid w:val="008245A0"/>
    <w:rsid w:val="00832185"/>
    <w:rsid w:val="008B29D6"/>
    <w:rsid w:val="008B2D23"/>
    <w:rsid w:val="008C5E98"/>
    <w:rsid w:val="008C6662"/>
    <w:rsid w:val="00903FEF"/>
    <w:rsid w:val="00921B6F"/>
    <w:rsid w:val="00931482"/>
    <w:rsid w:val="00981562"/>
    <w:rsid w:val="009C04FC"/>
    <w:rsid w:val="00A05A40"/>
    <w:rsid w:val="00A16F8D"/>
    <w:rsid w:val="00A33F9A"/>
    <w:rsid w:val="00AC3E99"/>
    <w:rsid w:val="00B2327D"/>
    <w:rsid w:val="00B95BDB"/>
    <w:rsid w:val="00BB6B71"/>
    <w:rsid w:val="00BE062C"/>
    <w:rsid w:val="00C22B8E"/>
    <w:rsid w:val="00D50CD8"/>
    <w:rsid w:val="00DB0B63"/>
    <w:rsid w:val="00DD74F8"/>
    <w:rsid w:val="00DF42E5"/>
    <w:rsid w:val="00E87133"/>
    <w:rsid w:val="00EA540D"/>
    <w:rsid w:val="00EF4C21"/>
    <w:rsid w:val="00F142AA"/>
    <w:rsid w:val="00F36083"/>
    <w:rsid w:val="00F500D8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5C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0222-9062-4C2A-9151-A35A6D22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</Template>
  <TotalTime>132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AT2.2-java</vt:lpstr>
    </vt:vector>
  </TitlesOfParts>
  <Company>South Metro TAFE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AT2.3-java</dc:title>
  <dc:subject/>
  <dc:creator>Liam Saxon</dc:creator>
  <cp:keywords/>
  <dc:description/>
  <cp:lastModifiedBy>liam saxon</cp:lastModifiedBy>
  <cp:revision>8</cp:revision>
  <dcterms:created xsi:type="dcterms:W3CDTF">2020-02-27T07:32:00Z</dcterms:created>
  <dcterms:modified xsi:type="dcterms:W3CDTF">2020-03-12T08:48:00Z</dcterms:modified>
</cp:coreProperties>
</file>